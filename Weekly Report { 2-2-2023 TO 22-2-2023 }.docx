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7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254"/>
        <w:gridCol w:w="7442"/>
        <w:gridCol w:w="3322"/>
        <w:gridCol w:w="169"/>
        <w:gridCol w:w="15"/>
      </w:tblGrid>
      <w:tr w:rsidR="007D18E0" w:rsidRPr="00B90FED" w14:paraId="6F5B3001" w14:textId="77777777" w:rsidTr="00356BB9">
        <w:trPr>
          <w:gridAfter w:val="1"/>
          <w:wAfter w:w="16" w:type="dxa"/>
          <w:trHeight w:val="1617"/>
        </w:trPr>
        <w:tc>
          <w:tcPr>
            <w:tcW w:w="270" w:type="dxa"/>
            <w:shd w:val="clear" w:color="auto" w:fill="006666" w:themeFill="accent3"/>
          </w:tcPr>
          <w:p w14:paraId="5E457C42" w14:textId="77777777" w:rsidR="00356BB9" w:rsidRPr="00627D6B" w:rsidRDefault="00356BB9" w:rsidP="00356BB9">
            <w:pPr>
              <w:rPr>
                <w:rFonts w:ascii="Selawik" w:hAnsi="Selawik" w:cs="Times New Roman"/>
                <w:b/>
                <w:color w:val="FFFFFF" w:themeColor="background1"/>
                <w:sz w:val="26"/>
                <w:szCs w:val="26"/>
              </w:rPr>
            </w:pPr>
          </w:p>
        </w:tc>
        <w:tc>
          <w:tcPr>
            <w:tcW w:w="7740" w:type="dxa"/>
            <w:tcBorders>
              <w:right w:val="single" w:sz="36" w:space="0" w:color="FFFFFF" w:themeColor="background1"/>
            </w:tcBorders>
            <w:shd w:val="clear" w:color="auto" w:fill="006666" w:themeFill="accent3"/>
            <w:vAlign w:val="center"/>
          </w:tcPr>
          <w:p w14:paraId="1F507195" w14:textId="77777777" w:rsidR="00D805B9" w:rsidRPr="00627D6B" w:rsidRDefault="00D805B9" w:rsidP="00D805B9">
            <w:pPr>
              <w:rPr>
                <w:rFonts w:ascii="Selawik" w:hAnsi="Selawik" w:cs="Times New Roman"/>
                <w:b/>
                <w:color w:val="FFFFFF" w:themeColor="background1"/>
                <w:sz w:val="26"/>
                <w:szCs w:val="26"/>
              </w:rPr>
            </w:pPr>
          </w:p>
          <w:p w14:paraId="287AE8FA" w14:textId="04CE1AB8" w:rsidR="00D805B9" w:rsidRPr="00627D6B" w:rsidRDefault="00A240CB" w:rsidP="00D805B9">
            <w:pPr>
              <w:rPr>
                <w:rFonts w:ascii="Selawik" w:hAnsi="Selawik" w:cs="Times New Roman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lawik" w:hAnsi="Selawik" w:cs="Times New Roman"/>
                <w:b/>
                <w:color w:val="FFFFFF" w:themeColor="background1"/>
                <w:sz w:val="26"/>
                <w:szCs w:val="26"/>
              </w:rPr>
              <w:t>Diyari Majeed</w:t>
            </w:r>
          </w:p>
          <w:p w14:paraId="0E487A64" w14:textId="77777777" w:rsidR="00D805B9" w:rsidRPr="00627D6B" w:rsidRDefault="00D805B9" w:rsidP="00D805B9">
            <w:pPr>
              <w:rPr>
                <w:rFonts w:ascii="Selawik" w:hAnsi="Selawik" w:cs="Times New Roman"/>
                <w:b/>
                <w:color w:val="FFFFFF" w:themeColor="background1"/>
                <w:sz w:val="26"/>
                <w:szCs w:val="26"/>
              </w:rPr>
            </w:pPr>
            <w:r w:rsidRPr="00627D6B">
              <w:rPr>
                <w:rFonts w:ascii="Selawik" w:hAnsi="Selawik" w:cs="Times New Roman"/>
                <w:b/>
                <w:color w:val="FFFFFF" w:themeColor="background1"/>
                <w:sz w:val="26"/>
                <w:szCs w:val="26"/>
              </w:rPr>
              <w:t>IT Department</w:t>
            </w:r>
          </w:p>
          <w:p w14:paraId="0D8C1151" w14:textId="4623AD87" w:rsidR="00D805B9" w:rsidRPr="00627D6B" w:rsidRDefault="00D805B9" w:rsidP="00A33E53">
            <w:pPr>
              <w:rPr>
                <w:rFonts w:ascii="Selawik" w:hAnsi="Selawik" w:cs="Times New Roman"/>
                <w:b/>
                <w:color w:val="FFFFFF" w:themeColor="background1"/>
                <w:sz w:val="26"/>
                <w:szCs w:val="26"/>
              </w:rPr>
            </w:pPr>
            <w:r w:rsidRPr="00627D6B">
              <w:rPr>
                <w:rFonts w:ascii="Selawik" w:hAnsi="Selawik" w:cs="Times New Roman"/>
                <w:b/>
                <w:color w:val="FFFFFF" w:themeColor="background1"/>
                <w:sz w:val="26"/>
                <w:szCs w:val="26"/>
              </w:rPr>
              <w:t xml:space="preserve">Email: </w:t>
            </w:r>
            <w:r w:rsidR="00A240CB">
              <w:rPr>
                <w:rFonts w:ascii="Selawik" w:hAnsi="Selawik" w:cs="Times New Roman"/>
                <w:b/>
                <w:color w:val="FFFFFF" w:themeColor="background1"/>
                <w:sz w:val="26"/>
                <w:szCs w:val="26"/>
              </w:rPr>
              <w:t>Diyari.Majeed</w:t>
            </w:r>
            <w:r w:rsidRPr="00627D6B">
              <w:rPr>
                <w:rFonts w:ascii="Selawik" w:hAnsi="Selawik" w:cs="Times New Roman"/>
                <w:b/>
                <w:color w:val="FFFFFF" w:themeColor="background1"/>
                <w:sz w:val="26"/>
                <w:szCs w:val="26"/>
              </w:rPr>
              <w:t>@alqurtas.iq</w:t>
            </w:r>
          </w:p>
          <w:p w14:paraId="62FE6639" w14:textId="3C0B76BD" w:rsidR="00D805B9" w:rsidRPr="00627D6B" w:rsidRDefault="00D805B9" w:rsidP="00E9196C">
            <w:pPr>
              <w:pStyle w:val="ContactInfo"/>
              <w:rPr>
                <w:rFonts w:ascii="Selawik" w:hAnsi="Selawik" w:cs="Times New Roman"/>
                <w:color w:val="FFFFFF" w:themeColor="background1"/>
                <w:sz w:val="26"/>
                <w:szCs w:val="26"/>
              </w:rPr>
            </w:pPr>
          </w:p>
        </w:tc>
        <w:tc>
          <w:tcPr>
            <w:tcW w:w="3330" w:type="dxa"/>
            <w:tcBorders>
              <w:left w:val="single" w:sz="36" w:space="0" w:color="FFFFFF" w:themeColor="background1"/>
            </w:tcBorders>
            <w:shd w:val="clear" w:color="auto" w:fill="006666" w:themeFill="accent3"/>
            <w:vAlign w:val="center"/>
          </w:tcPr>
          <w:p w14:paraId="54A484E7" w14:textId="595BD7F9" w:rsidR="00356BB9" w:rsidRPr="00356BB9" w:rsidRDefault="00973D22" w:rsidP="00356BB9">
            <w:pPr>
              <w:pStyle w:val="Graphic"/>
            </w:pPr>
            <w:r>
              <w:drawing>
                <wp:inline distT="0" distB="0" distL="0" distR="0" wp14:anchorId="7F9CE094" wp14:editId="01D669DA">
                  <wp:extent cx="2000250" cy="6096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0837" cy="6158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" w:type="dxa"/>
            <w:shd w:val="clear" w:color="auto" w:fill="006666" w:themeFill="accent3"/>
          </w:tcPr>
          <w:p w14:paraId="468B76D9" w14:textId="77777777" w:rsidR="00356BB9" w:rsidRPr="00B90FED" w:rsidRDefault="00356BB9" w:rsidP="001A58E9">
            <w:pPr>
              <w:pStyle w:val="Graphic"/>
              <w:rPr>
                <w:color w:val="006666" w:themeColor="accent3"/>
              </w:rPr>
            </w:pPr>
          </w:p>
        </w:tc>
      </w:tr>
      <w:tr w:rsidR="001A58E9" w14:paraId="741A4479" w14:textId="77777777" w:rsidTr="007C22FE">
        <w:trPr>
          <w:trHeight w:val="585"/>
        </w:trPr>
        <w:tc>
          <w:tcPr>
            <w:tcW w:w="11536" w:type="dxa"/>
            <w:gridSpan w:val="5"/>
            <w:vAlign w:val="bottom"/>
          </w:tcPr>
          <w:p w14:paraId="21459F30" w14:textId="77777777" w:rsidR="00161971" w:rsidRDefault="00161971" w:rsidP="007C22FE">
            <w:pPr>
              <w:pStyle w:val="Title"/>
              <w:spacing w:before="0"/>
              <w:jc w:val="left"/>
              <w:rPr>
                <w:sz w:val="2"/>
                <w:szCs w:val="2"/>
              </w:rPr>
            </w:pPr>
          </w:p>
          <w:p w14:paraId="184D9A04" w14:textId="685BB542" w:rsidR="001F5C49" w:rsidRPr="007C22FE" w:rsidRDefault="001F5C49" w:rsidP="007C22FE">
            <w:pPr>
              <w:pStyle w:val="Title"/>
              <w:spacing w:before="0"/>
              <w:jc w:val="left"/>
              <w:rPr>
                <w:sz w:val="2"/>
                <w:szCs w:val="2"/>
              </w:rPr>
            </w:pPr>
          </w:p>
        </w:tc>
      </w:tr>
      <w:tr w:rsidR="001A58E9" w14:paraId="58D247A6" w14:textId="77777777" w:rsidTr="007C22FE">
        <w:trPr>
          <w:trHeight w:val="80"/>
        </w:trPr>
        <w:tc>
          <w:tcPr>
            <w:tcW w:w="11536" w:type="dxa"/>
            <w:gridSpan w:val="5"/>
            <w:tcBorders>
              <w:bottom w:val="single" w:sz="18" w:space="0" w:color="FEDE00" w:themeColor="accent2"/>
            </w:tcBorders>
            <w:vAlign w:val="bottom"/>
          </w:tcPr>
          <w:p w14:paraId="002CA688" w14:textId="77777777" w:rsidR="001F5C49" w:rsidRDefault="001F5C49" w:rsidP="001960E4">
            <w:pPr>
              <w:pStyle w:val="Heading1"/>
            </w:pPr>
            <w:bookmarkStart w:id="0" w:name="_Hlk121961076"/>
          </w:p>
          <w:p w14:paraId="38097ABC" w14:textId="77777777" w:rsidR="001F5C49" w:rsidRDefault="001F5C49" w:rsidP="001960E4">
            <w:pPr>
              <w:pStyle w:val="Heading1"/>
            </w:pPr>
          </w:p>
          <w:p w14:paraId="2EC1B890" w14:textId="1BDAE82B" w:rsidR="001A58E9" w:rsidRPr="00825C42" w:rsidRDefault="007C22FE" w:rsidP="001960E4">
            <w:pPr>
              <w:pStyle w:val="Heading1"/>
            </w:pPr>
            <w:r>
              <w:t>Work Report</w:t>
            </w:r>
            <w:r w:rsidR="003B7737">
              <w:t xml:space="preserve"> p</w:t>
            </w:r>
            <w:bookmarkEnd w:id="0"/>
            <w:r w:rsidR="003B7737">
              <w:t>er a day</w:t>
            </w:r>
          </w:p>
        </w:tc>
      </w:tr>
      <w:tr w:rsidR="001A58E9" w14:paraId="0851B250" w14:textId="77777777" w:rsidTr="00356BB9">
        <w:trPr>
          <w:trHeight w:hRule="exact" w:val="216"/>
        </w:trPr>
        <w:tc>
          <w:tcPr>
            <w:tcW w:w="11536" w:type="dxa"/>
            <w:gridSpan w:val="5"/>
            <w:tcBorders>
              <w:top w:val="single" w:sz="18" w:space="0" w:color="FEDE00" w:themeColor="accent2"/>
            </w:tcBorders>
          </w:tcPr>
          <w:p w14:paraId="16139542" w14:textId="77777777" w:rsidR="001A58E9" w:rsidRPr="008578DC" w:rsidRDefault="001A58E9" w:rsidP="001A58E9">
            <w:pPr>
              <w:rPr>
                <w:sz w:val="28"/>
                <w:szCs w:val="28"/>
              </w:rPr>
            </w:pPr>
          </w:p>
        </w:tc>
      </w:tr>
    </w:tbl>
    <w:p w14:paraId="3B8106BA" w14:textId="5AAD179E" w:rsidR="00715316" w:rsidRDefault="00715316" w:rsidP="00D24B1B"/>
    <w:tbl>
      <w:tblPr>
        <w:tblStyle w:val="StatusReportTable"/>
        <w:tblW w:w="4948" w:type="pct"/>
        <w:tblLook w:val="0620" w:firstRow="1" w:lastRow="0" w:firstColumn="0" w:lastColumn="0" w:noHBand="1" w:noVBand="1"/>
        <w:tblDescription w:val="Header layout table"/>
      </w:tblPr>
      <w:tblGrid>
        <w:gridCol w:w="11070"/>
      </w:tblGrid>
      <w:tr w:rsidR="00715316" w:rsidRPr="001A58E9" w14:paraId="3796A0C1" w14:textId="77777777" w:rsidTr="00A47D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9"/>
        </w:trPr>
        <w:tc>
          <w:tcPr>
            <w:tcW w:w="11070" w:type="dxa"/>
            <w:shd w:val="clear" w:color="auto" w:fill="006679"/>
          </w:tcPr>
          <w:p w14:paraId="58D67D6D" w14:textId="512C2A24" w:rsidR="00715316" w:rsidRPr="006B32B4" w:rsidRDefault="002B2E97" w:rsidP="002B2E97">
            <w:pPr>
              <w:pStyle w:val="Heading2"/>
              <w:jc w:val="center"/>
              <w:outlineLvl w:val="1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february</w:t>
            </w:r>
            <w:r>
              <w:rPr>
                <w:sz w:val="22"/>
                <w:szCs w:val="28"/>
              </w:rPr>
              <w:t xml:space="preserve"> 5 </w:t>
            </w:r>
            <w:r w:rsidR="00DD533E">
              <w:rPr>
                <w:sz w:val="22"/>
                <w:szCs w:val="28"/>
              </w:rPr>
              <w:t>, 2023</w:t>
            </w:r>
            <w:r w:rsidR="00915EF6">
              <w:rPr>
                <w:sz w:val="22"/>
                <w:szCs w:val="28"/>
              </w:rPr>
              <w:t xml:space="preserve"> - Sunday</w:t>
            </w:r>
          </w:p>
        </w:tc>
      </w:tr>
      <w:tr w:rsidR="001D1B47" w:rsidRPr="001A58E9" w14:paraId="659C7C4B" w14:textId="77777777" w:rsidTr="00A47DBE">
        <w:trPr>
          <w:trHeight w:val="630"/>
        </w:trPr>
        <w:tc>
          <w:tcPr>
            <w:tcW w:w="11070" w:type="dxa"/>
            <w:shd w:val="clear" w:color="auto" w:fill="006679"/>
          </w:tcPr>
          <w:p w14:paraId="28A1E402" w14:textId="77777777" w:rsidR="001D1B47" w:rsidRPr="001A58E9" w:rsidRDefault="001D1B47" w:rsidP="00740F80">
            <w:pPr>
              <w:pStyle w:val="Heading2"/>
              <w:spacing w:before="120" w:line="360" w:lineRule="auto"/>
              <w:jc w:val="center"/>
              <w:outlineLvl w:val="1"/>
              <w:rPr>
                <w:sz w:val="28"/>
                <w:szCs w:val="28"/>
              </w:rPr>
            </w:pPr>
            <w:r w:rsidRPr="6C14F662">
              <w:rPr>
                <w:sz w:val="28"/>
                <w:szCs w:val="28"/>
              </w:rPr>
              <w:t>Type of work</w:t>
            </w:r>
          </w:p>
        </w:tc>
      </w:tr>
      <w:tr w:rsidR="001D1B47" w14:paraId="45923C54" w14:textId="77777777" w:rsidTr="00A47DBE">
        <w:trPr>
          <w:trHeight w:val="339"/>
        </w:trPr>
        <w:tc>
          <w:tcPr>
            <w:tcW w:w="11070" w:type="dxa"/>
          </w:tcPr>
          <w:p w14:paraId="3F593418" w14:textId="7310B241" w:rsidR="001D1B47" w:rsidRPr="004257E0" w:rsidRDefault="00A240CB" w:rsidP="00A240CB">
            <w:r>
              <w:rPr>
                <w:rFonts w:ascii="Franklin Gothic Book" w:hAnsi="Franklin Gothic Book" w:cs="Calibri"/>
                <w:color w:val="000000"/>
              </w:rPr>
              <w:t>Send my employees daily fingerprint to info</w:t>
            </w:r>
          </w:p>
        </w:tc>
      </w:tr>
      <w:tr w:rsidR="001D1B47" w14:paraId="1A46EC23" w14:textId="77777777" w:rsidTr="00A47DBE">
        <w:trPr>
          <w:trHeight w:val="259"/>
        </w:trPr>
        <w:tc>
          <w:tcPr>
            <w:tcW w:w="11070" w:type="dxa"/>
          </w:tcPr>
          <w:p w14:paraId="16213910" w14:textId="110160B9" w:rsidR="001D1B47" w:rsidRDefault="000044AF" w:rsidP="001D1B47">
            <w:r>
              <w:t xml:space="preserve">Depositing money in an ATM </w:t>
            </w:r>
            <w:proofErr w:type="spellStart"/>
            <w:r>
              <w:t>baharan</w:t>
            </w:r>
            <w:proofErr w:type="spellEnd"/>
            <w:r>
              <w:t xml:space="preserve"> market with muhamad </w:t>
            </w:r>
            <w:proofErr w:type="spellStart"/>
            <w:r>
              <w:t>sherwan</w:t>
            </w:r>
            <w:proofErr w:type="spellEnd"/>
          </w:p>
        </w:tc>
      </w:tr>
      <w:tr w:rsidR="00DB5878" w14:paraId="6C95C739" w14:textId="77777777" w:rsidTr="00A47DBE">
        <w:tblPrEx>
          <w:tblLook w:val="04A0" w:firstRow="1" w:lastRow="0" w:firstColumn="1" w:lastColumn="0" w:noHBand="0" w:noVBand="1"/>
        </w:tblPrEx>
        <w:trPr>
          <w:trHeight w:val="259"/>
        </w:trPr>
        <w:tc>
          <w:tcPr>
            <w:tcW w:w="11070" w:type="dxa"/>
          </w:tcPr>
          <w:p w14:paraId="2FAF211B" w14:textId="30915426" w:rsidR="00DB5878" w:rsidRDefault="000044AF" w:rsidP="00DB5878">
            <w:r>
              <w:t xml:space="preserve">Buy HDMI switch from sultan </w:t>
            </w:r>
            <w:proofErr w:type="spellStart"/>
            <w:r>
              <w:t>muzaffar</w:t>
            </w:r>
            <w:proofErr w:type="spellEnd"/>
          </w:p>
        </w:tc>
      </w:tr>
      <w:tr w:rsidR="002B2E97" w14:paraId="72EDBD5B" w14:textId="77777777" w:rsidTr="00A47DBE">
        <w:tblPrEx>
          <w:tblLook w:val="04A0" w:firstRow="1" w:lastRow="0" w:firstColumn="1" w:lastColumn="0" w:noHBand="0" w:noVBand="1"/>
        </w:tblPrEx>
        <w:trPr>
          <w:trHeight w:val="259"/>
        </w:trPr>
        <w:tc>
          <w:tcPr>
            <w:tcW w:w="11070" w:type="dxa"/>
          </w:tcPr>
          <w:p w14:paraId="0B23AE98" w14:textId="4A001F90" w:rsidR="002B2E97" w:rsidRDefault="002B2E97" w:rsidP="00DB5878">
            <w:r>
              <w:t>Working on the fingerprint device issue for family mall branch</w:t>
            </w:r>
          </w:p>
        </w:tc>
      </w:tr>
    </w:tbl>
    <w:p w14:paraId="47F91530" w14:textId="71C22B9E" w:rsidR="006E3EEF" w:rsidRDefault="006E3EEF" w:rsidP="003F4ECF"/>
    <w:p w14:paraId="41104F99" w14:textId="77777777" w:rsidR="001F5C49" w:rsidRPr="003F4ECF" w:rsidRDefault="001F5C49" w:rsidP="003F4ECF"/>
    <w:p w14:paraId="2BDD5965" w14:textId="6653D38D" w:rsidR="006E3EEF" w:rsidRPr="003F4ECF" w:rsidRDefault="006E3EEF" w:rsidP="003F4ECF"/>
    <w:tbl>
      <w:tblPr>
        <w:tblStyle w:val="StatusReportTable"/>
        <w:tblpPr w:leftFromText="180" w:rightFromText="180" w:vertAnchor="text" w:horzAnchor="margin" w:tblpY="-47"/>
        <w:tblW w:w="4948" w:type="pct"/>
        <w:tblLook w:val="0620" w:firstRow="1" w:lastRow="0" w:firstColumn="0" w:lastColumn="0" w:noHBand="1" w:noVBand="1"/>
        <w:tblDescription w:val="Header layout table"/>
      </w:tblPr>
      <w:tblGrid>
        <w:gridCol w:w="11070"/>
      </w:tblGrid>
      <w:tr w:rsidR="001D1B47" w:rsidRPr="001A58E9" w14:paraId="0CBF1266" w14:textId="77777777" w:rsidTr="001D1B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9"/>
        </w:trPr>
        <w:tc>
          <w:tcPr>
            <w:tcW w:w="11070" w:type="dxa"/>
            <w:shd w:val="clear" w:color="auto" w:fill="006679"/>
          </w:tcPr>
          <w:p w14:paraId="010DE2B6" w14:textId="39150CBD" w:rsidR="001D1B47" w:rsidRPr="006B32B4" w:rsidRDefault="002B2E97" w:rsidP="002B2E97">
            <w:pPr>
              <w:pStyle w:val="Heading2"/>
              <w:jc w:val="center"/>
              <w:outlineLvl w:val="1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february</w:t>
            </w:r>
            <w:r w:rsidR="001D1B47" w:rsidRPr="006B32B4">
              <w:rPr>
                <w:sz w:val="22"/>
                <w:szCs w:val="28"/>
              </w:rPr>
              <w:t xml:space="preserve"> </w:t>
            </w:r>
            <w:r>
              <w:rPr>
                <w:sz w:val="22"/>
                <w:szCs w:val="28"/>
              </w:rPr>
              <w:t xml:space="preserve">6 </w:t>
            </w:r>
            <w:r w:rsidR="00DD533E">
              <w:rPr>
                <w:sz w:val="22"/>
                <w:szCs w:val="28"/>
              </w:rPr>
              <w:t>, 2023</w:t>
            </w:r>
            <w:r w:rsidR="00915EF6">
              <w:rPr>
                <w:sz w:val="22"/>
                <w:szCs w:val="28"/>
              </w:rPr>
              <w:t xml:space="preserve"> - monday</w:t>
            </w:r>
          </w:p>
        </w:tc>
      </w:tr>
      <w:tr w:rsidR="001D1B47" w:rsidRPr="001A58E9" w14:paraId="1B539479" w14:textId="77777777" w:rsidTr="001D1B47">
        <w:trPr>
          <w:trHeight w:val="630"/>
        </w:trPr>
        <w:tc>
          <w:tcPr>
            <w:tcW w:w="11070" w:type="dxa"/>
            <w:shd w:val="clear" w:color="auto" w:fill="006679"/>
          </w:tcPr>
          <w:p w14:paraId="193181F7" w14:textId="77777777" w:rsidR="001D1B47" w:rsidRPr="001A58E9" w:rsidRDefault="001D1B47" w:rsidP="001D1B47">
            <w:pPr>
              <w:pStyle w:val="Heading2"/>
              <w:spacing w:before="120" w:line="360" w:lineRule="auto"/>
              <w:jc w:val="center"/>
              <w:outlineLvl w:val="1"/>
              <w:rPr>
                <w:sz w:val="28"/>
                <w:szCs w:val="28"/>
              </w:rPr>
            </w:pPr>
            <w:r w:rsidRPr="6C14F662">
              <w:rPr>
                <w:sz w:val="28"/>
                <w:szCs w:val="28"/>
              </w:rPr>
              <w:t>Type of work</w:t>
            </w:r>
          </w:p>
        </w:tc>
      </w:tr>
      <w:tr w:rsidR="009757D2" w14:paraId="1D607E1B" w14:textId="77777777" w:rsidTr="001D1B47">
        <w:trPr>
          <w:trHeight w:val="259"/>
        </w:trPr>
        <w:tc>
          <w:tcPr>
            <w:tcW w:w="11070" w:type="dxa"/>
          </w:tcPr>
          <w:p w14:paraId="70739678" w14:textId="20BB8477" w:rsidR="009757D2" w:rsidRDefault="009757D2" w:rsidP="009757D2">
            <w:r>
              <w:rPr>
                <w:rFonts w:ascii="Franklin Gothic Book" w:hAnsi="Franklin Gothic Book" w:cs="Calibri"/>
                <w:color w:val="000000"/>
              </w:rPr>
              <w:t>Send my employees daily fingerprint to info</w:t>
            </w:r>
          </w:p>
        </w:tc>
      </w:tr>
      <w:tr w:rsidR="000044AF" w14:paraId="556C6499" w14:textId="77777777" w:rsidTr="001D1B47">
        <w:trPr>
          <w:trHeight w:val="259"/>
        </w:trPr>
        <w:tc>
          <w:tcPr>
            <w:tcW w:w="11070" w:type="dxa"/>
          </w:tcPr>
          <w:p w14:paraId="196BBE33" w14:textId="1D03A9AF" w:rsidR="000044AF" w:rsidRDefault="000044AF" w:rsidP="009757D2">
            <w:pPr>
              <w:rPr>
                <w:rFonts w:ascii="Franklin Gothic Book" w:hAnsi="Franklin Gothic Book" w:cs="Calibri"/>
                <w:color w:val="000000"/>
              </w:rPr>
            </w:pPr>
            <w:r>
              <w:rPr>
                <w:rFonts w:ascii="Franklin Gothic Book" w:hAnsi="Franklin Gothic Book" w:cs="Calibri"/>
                <w:color w:val="000000"/>
              </w:rPr>
              <w:t xml:space="preserve">Received a toner offer from sultan </w:t>
            </w:r>
            <w:proofErr w:type="spellStart"/>
            <w:r>
              <w:rPr>
                <w:rFonts w:ascii="Franklin Gothic Book" w:hAnsi="Franklin Gothic Book" w:cs="Calibri"/>
                <w:color w:val="000000"/>
              </w:rPr>
              <w:t>muzaffar</w:t>
            </w:r>
            <w:proofErr w:type="spellEnd"/>
          </w:p>
        </w:tc>
      </w:tr>
      <w:tr w:rsidR="002B2E97" w14:paraId="2437401A" w14:textId="77777777" w:rsidTr="001D1B47">
        <w:trPr>
          <w:trHeight w:val="259"/>
        </w:trPr>
        <w:tc>
          <w:tcPr>
            <w:tcW w:w="11070" w:type="dxa"/>
          </w:tcPr>
          <w:p w14:paraId="336AD341" w14:textId="3110AD24" w:rsidR="002B2E97" w:rsidRDefault="002B2E97" w:rsidP="009757D2">
            <w:pPr>
              <w:rPr>
                <w:rFonts w:ascii="Franklin Gothic Book" w:hAnsi="Franklin Gothic Book" w:cs="Calibri"/>
                <w:color w:val="000000"/>
              </w:rPr>
            </w:pPr>
            <w:r>
              <w:rPr>
                <w:rFonts w:ascii="Franklin Gothic Book" w:hAnsi="Franklin Gothic Book" w:cs="Calibri"/>
                <w:color w:val="000000"/>
              </w:rPr>
              <w:t xml:space="preserve">Installation of </w:t>
            </w:r>
            <w:proofErr w:type="spellStart"/>
            <w:r>
              <w:rPr>
                <w:rFonts w:ascii="Franklin Gothic Book" w:hAnsi="Franklin Gothic Book" w:cs="Calibri"/>
                <w:color w:val="000000"/>
              </w:rPr>
              <w:t>Asiacell</w:t>
            </w:r>
            <w:proofErr w:type="spellEnd"/>
            <w:r>
              <w:rPr>
                <w:rFonts w:ascii="Franklin Gothic Book" w:hAnsi="Franklin Gothic Book" w:cs="Calibri"/>
                <w:color w:val="000000"/>
              </w:rPr>
              <w:t xml:space="preserve"> SIM in </w:t>
            </w:r>
            <w:proofErr w:type="spellStart"/>
            <w:r>
              <w:rPr>
                <w:rFonts w:ascii="Franklin Gothic Book" w:hAnsi="Franklin Gothic Book" w:cs="Calibri"/>
                <w:color w:val="000000"/>
              </w:rPr>
              <w:t>fortigate</w:t>
            </w:r>
            <w:proofErr w:type="spellEnd"/>
            <w:r>
              <w:rPr>
                <w:rFonts w:ascii="Franklin Gothic Book" w:hAnsi="Franklin Gothic Book" w:cs="Calibri"/>
                <w:color w:val="000000"/>
              </w:rPr>
              <w:t xml:space="preserve"> electro mall with </w:t>
            </w:r>
            <w:proofErr w:type="spellStart"/>
            <w:r>
              <w:rPr>
                <w:rFonts w:ascii="Franklin Gothic Book" w:hAnsi="Franklin Gothic Book" w:cs="Calibri"/>
                <w:color w:val="000000"/>
              </w:rPr>
              <w:t>kak</w:t>
            </w:r>
            <w:proofErr w:type="spellEnd"/>
            <w:r>
              <w:rPr>
                <w:rFonts w:ascii="Franklin Gothic Book" w:hAnsi="Franklin Gothic Book" w:cs="Calibri"/>
                <w:color w:val="000000"/>
              </w:rPr>
              <w:t xml:space="preserve"> </w:t>
            </w:r>
            <w:proofErr w:type="spellStart"/>
            <w:r>
              <w:rPr>
                <w:rFonts w:ascii="Franklin Gothic Book" w:hAnsi="Franklin Gothic Book" w:cs="Calibri"/>
                <w:color w:val="000000"/>
              </w:rPr>
              <w:t>hassan</w:t>
            </w:r>
            <w:proofErr w:type="spellEnd"/>
          </w:p>
        </w:tc>
      </w:tr>
      <w:tr w:rsidR="002B2E97" w14:paraId="7A045D64" w14:textId="77777777" w:rsidTr="001D1B47">
        <w:trPr>
          <w:trHeight w:val="259"/>
        </w:trPr>
        <w:tc>
          <w:tcPr>
            <w:tcW w:w="11070" w:type="dxa"/>
          </w:tcPr>
          <w:p w14:paraId="4BB1AB45" w14:textId="3EB4E5DE" w:rsidR="002B2E97" w:rsidRDefault="002B2E97" w:rsidP="002B2E97">
            <w:pPr>
              <w:rPr>
                <w:rFonts w:ascii="Franklin Gothic Book" w:hAnsi="Franklin Gothic Book" w:cs="Calibri"/>
                <w:color w:val="000000"/>
              </w:rPr>
            </w:pPr>
            <w:r>
              <w:rPr>
                <w:rFonts w:ascii="Franklin Gothic Book" w:hAnsi="Franklin Gothic Book" w:cs="Calibri"/>
                <w:color w:val="000000"/>
              </w:rPr>
              <w:t>M</w:t>
            </w:r>
            <w:r>
              <w:rPr>
                <w:rFonts w:ascii="Franklin Gothic Book" w:hAnsi="Franklin Gothic Book" w:cs="Calibri"/>
                <w:color w:val="000000"/>
              </w:rPr>
              <w:t xml:space="preserve">onthly </w:t>
            </w:r>
            <w:r>
              <w:rPr>
                <w:rFonts w:ascii="Franklin Gothic Book" w:hAnsi="Franklin Gothic Book" w:cs="Calibri"/>
                <w:color w:val="000000"/>
              </w:rPr>
              <w:t xml:space="preserve">internet payment at delta </w:t>
            </w:r>
            <w:proofErr w:type="spellStart"/>
            <w:r>
              <w:rPr>
                <w:rFonts w:ascii="Franklin Gothic Book" w:hAnsi="Franklin Gothic Book" w:cs="Calibri"/>
                <w:color w:val="000000"/>
              </w:rPr>
              <w:t>compney</w:t>
            </w:r>
            <w:proofErr w:type="spellEnd"/>
          </w:p>
        </w:tc>
      </w:tr>
    </w:tbl>
    <w:p w14:paraId="5A5A98CC" w14:textId="77777777" w:rsidR="001F5C49" w:rsidRDefault="001F5C49" w:rsidP="003F4ECF"/>
    <w:p w14:paraId="01A6ADC0" w14:textId="586206ED" w:rsidR="00E973AB" w:rsidRDefault="00E973AB" w:rsidP="003F4ECF"/>
    <w:tbl>
      <w:tblPr>
        <w:tblStyle w:val="StatusReportTable"/>
        <w:tblpPr w:leftFromText="180" w:rightFromText="180" w:vertAnchor="text" w:horzAnchor="margin" w:tblpY="-47"/>
        <w:tblW w:w="4930" w:type="pct"/>
        <w:tblLook w:val="0620" w:firstRow="1" w:lastRow="0" w:firstColumn="0" w:lastColumn="0" w:noHBand="1" w:noVBand="1"/>
        <w:tblDescription w:val="Header layout table"/>
      </w:tblPr>
      <w:tblGrid>
        <w:gridCol w:w="11029"/>
      </w:tblGrid>
      <w:tr w:rsidR="00915EF6" w:rsidRPr="001A58E9" w14:paraId="2FF069F6" w14:textId="77777777" w:rsidTr="002E66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tcW w:w="11029" w:type="dxa"/>
            <w:shd w:val="clear" w:color="auto" w:fill="006679"/>
          </w:tcPr>
          <w:p w14:paraId="15BDDDBD" w14:textId="27024C31" w:rsidR="00915EF6" w:rsidRPr="006B32B4" w:rsidRDefault="002B2E97" w:rsidP="002B2E97">
            <w:pPr>
              <w:pStyle w:val="Heading2"/>
              <w:jc w:val="center"/>
              <w:outlineLvl w:val="1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february</w:t>
            </w:r>
            <w:r w:rsidR="00915EF6" w:rsidRPr="006B32B4">
              <w:rPr>
                <w:sz w:val="22"/>
                <w:szCs w:val="28"/>
              </w:rPr>
              <w:t xml:space="preserve"> </w:t>
            </w:r>
            <w:r>
              <w:rPr>
                <w:sz w:val="22"/>
                <w:szCs w:val="28"/>
              </w:rPr>
              <w:t xml:space="preserve">7 </w:t>
            </w:r>
            <w:r w:rsidR="00915EF6">
              <w:rPr>
                <w:sz w:val="22"/>
                <w:szCs w:val="28"/>
              </w:rPr>
              <w:t>, 2023 - tuesday</w:t>
            </w:r>
          </w:p>
        </w:tc>
      </w:tr>
      <w:tr w:rsidR="00915EF6" w:rsidRPr="001A58E9" w14:paraId="54849B36" w14:textId="77777777" w:rsidTr="002E665D">
        <w:trPr>
          <w:trHeight w:val="655"/>
        </w:trPr>
        <w:tc>
          <w:tcPr>
            <w:tcW w:w="11029" w:type="dxa"/>
            <w:shd w:val="clear" w:color="auto" w:fill="006679"/>
          </w:tcPr>
          <w:p w14:paraId="351DD517" w14:textId="77777777" w:rsidR="00915EF6" w:rsidRPr="001A58E9" w:rsidRDefault="00915EF6" w:rsidP="002A409C">
            <w:pPr>
              <w:pStyle w:val="Heading2"/>
              <w:spacing w:before="120" w:line="360" w:lineRule="auto"/>
              <w:jc w:val="center"/>
              <w:outlineLvl w:val="1"/>
              <w:rPr>
                <w:sz w:val="28"/>
                <w:szCs w:val="28"/>
              </w:rPr>
            </w:pPr>
            <w:r w:rsidRPr="6C14F662">
              <w:rPr>
                <w:sz w:val="28"/>
                <w:szCs w:val="28"/>
              </w:rPr>
              <w:t>Type of work</w:t>
            </w:r>
          </w:p>
        </w:tc>
      </w:tr>
      <w:tr w:rsidR="00915EF6" w14:paraId="76292D5F" w14:textId="77777777" w:rsidTr="002E665D">
        <w:trPr>
          <w:trHeight w:val="269"/>
        </w:trPr>
        <w:tc>
          <w:tcPr>
            <w:tcW w:w="11029" w:type="dxa"/>
          </w:tcPr>
          <w:p w14:paraId="7E4347DF" w14:textId="6E6B98CC" w:rsidR="00915EF6" w:rsidRDefault="00A56300" w:rsidP="002A409C">
            <w:r>
              <w:rPr>
                <w:rFonts w:ascii="Franklin Gothic Book" w:hAnsi="Franklin Gothic Book" w:cs="Calibri"/>
                <w:color w:val="000000"/>
              </w:rPr>
              <w:t>Send my employees daily fingerprint to info</w:t>
            </w:r>
          </w:p>
        </w:tc>
      </w:tr>
      <w:tr w:rsidR="000044AF" w14:paraId="5494384B" w14:textId="77777777" w:rsidTr="002E665D">
        <w:trPr>
          <w:trHeight w:val="269"/>
        </w:trPr>
        <w:tc>
          <w:tcPr>
            <w:tcW w:w="11029" w:type="dxa"/>
          </w:tcPr>
          <w:p w14:paraId="6D64F191" w14:textId="41AD6D01" w:rsidR="000044AF" w:rsidRDefault="000044AF" w:rsidP="002A409C">
            <w:pPr>
              <w:rPr>
                <w:rFonts w:ascii="Franklin Gothic Book" w:hAnsi="Franklin Gothic Book" w:cs="Calibri"/>
                <w:color w:val="000000"/>
              </w:rPr>
            </w:pPr>
            <w:r>
              <w:rPr>
                <w:rFonts w:ascii="Franklin Gothic Book" w:hAnsi="Franklin Gothic Book" w:cs="Calibri"/>
                <w:color w:val="000000"/>
              </w:rPr>
              <w:t xml:space="preserve">Repair the ATM issue of par hospital with </w:t>
            </w:r>
            <w:proofErr w:type="spellStart"/>
            <w:r>
              <w:rPr>
                <w:rFonts w:ascii="Franklin Gothic Book" w:hAnsi="Franklin Gothic Book" w:cs="Calibri"/>
                <w:color w:val="000000"/>
              </w:rPr>
              <w:t>kak</w:t>
            </w:r>
            <w:proofErr w:type="spellEnd"/>
            <w:r>
              <w:rPr>
                <w:rFonts w:ascii="Franklin Gothic Book" w:hAnsi="Franklin Gothic Book" w:cs="Calibri"/>
                <w:color w:val="000000"/>
              </w:rPr>
              <w:t xml:space="preserve"> </w:t>
            </w:r>
            <w:proofErr w:type="spellStart"/>
            <w:r>
              <w:rPr>
                <w:rFonts w:ascii="Franklin Gothic Book" w:hAnsi="Franklin Gothic Book" w:cs="Calibri"/>
                <w:color w:val="000000"/>
              </w:rPr>
              <w:t>hassan</w:t>
            </w:r>
            <w:proofErr w:type="spellEnd"/>
          </w:p>
        </w:tc>
      </w:tr>
      <w:tr w:rsidR="000044AF" w14:paraId="10AA2933" w14:textId="77777777" w:rsidTr="002E665D">
        <w:trPr>
          <w:trHeight w:val="269"/>
        </w:trPr>
        <w:tc>
          <w:tcPr>
            <w:tcW w:w="11029" w:type="dxa"/>
          </w:tcPr>
          <w:p w14:paraId="4CDB35C2" w14:textId="5D91C56C" w:rsidR="000044AF" w:rsidRDefault="000044AF" w:rsidP="002A409C">
            <w:pPr>
              <w:rPr>
                <w:rFonts w:ascii="Franklin Gothic Book" w:hAnsi="Franklin Gothic Book" w:cs="Calibri"/>
                <w:color w:val="000000"/>
              </w:rPr>
            </w:pPr>
            <w:r>
              <w:rPr>
                <w:rFonts w:ascii="Franklin Gothic Book" w:hAnsi="Franklin Gothic Book" w:cs="Calibri"/>
                <w:color w:val="000000"/>
              </w:rPr>
              <w:t xml:space="preserve">Installation of </w:t>
            </w:r>
            <w:proofErr w:type="spellStart"/>
            <w:r>
              <w:rPr>
                <w:rFonts w:ascii="Franklin Gothic Book" w:hAnsi="Franklin Gothic Book" w:cs="Calibri"/>
                <w:color w:val="000000"/>
              </w:rPr>
              <w:t>Asiacell</w:t>
            </w:r>
            <w:proofErr w:type="spellEnd"/>
            <w:r>
              <w:rPr>
                <w:rFonts w:ascii="Franklin Gothic Book" w:hAnsi="Franklin Gothic Book" w:cs="Calibri"/>
                <w:color w:val="000000"/>
              </w:rPr>
              <w:t xml:space="preserve"> SIM in </w:t>
            </w:r>
            <w:proofErr w:type="spellStart"/>
            <w:r>
              <w:rPr>
                <w:rFonts w:ascii="Franklin Gothic Book" w:hAnsi="Franklin Gothic Book" w:cs="Calibri"/>
                <w:color w:val="000000"/>
              </w:rPr>
              <w:t>fortigate</w:t>
            </w:r>
            <w:proofErr w:type="spellEnd"/>
            <w:r>
              <w:rPr>
                <w:rFonts w:ascii="Franklin Gothic Book" w:hAnsi="Franklin Gothic Book" w:cs="Calibri"/>
                <w:color w:val="000000"/>
              </w:rPr>
              <w:t xml:space="preserve"> </w:t>
            </w:r>
            <w:proofErr w:type="spellStart"/>
            <w:r>
              <w:rPr>
                <w:rFonts w:ascii="Franklin Gothic Book" w:hAnsi="Franklin Gothic Book" w:cs="Calibri"/>
                <w:color w:val="000000"/>
              </w:rPr>
              <w:t>par</w:t>
            </w:r>
            <w:proofErr w:type="spellEnd"/>
            <w:r>
              <w:rPr>
                <w:rFonts w:ascii="Franklin Gothic Book" w:hAnsi="Franklin Gothic Book" w:cs="Calibri"/>
                <w:color w:val="000000"/>
              </w:rPr>
              <w:t xml:space="preserve"> hospital with </w:t>
            </w:r>
            <w:proofErr w:type="spellStart"/>
            <w:r>
              <w:rPr>
                <w:rFonts w:ascii="Franklin Gothic Book" w:hAnsi="Franklin Gothic Book" w:cs="Calibri"/>
                <w:color w:val="000000"/>
              </w:rPr>
              <w:t>kak</w:t>
            </w:r>
            <w:proofErr w:type="spellEnd"/>
            <w:r>
              <w:rPr>
                <w:rFonts w:ascii="Franklin Gothic Book" w:hAnsi="Franklin Gothic Book" w:cs="Calibri"/>
                <w:color w:val="000000"/>
              </w:rPr>
              <w:t xml:space="preserve"> </w:t>
            </w:r>
            <w:proofErr w:type="spellStart"/>
            <w:r>
              <w:rPr>
                <w:rFonts w:ascii="Franklin Gothic Book" w:hAnsi="Franklin Gothic Book" w:cs="Calibri"/>
                <w:color w:val="000000"/>
              </w:rPr>
              <w:t>hassan</w:t>
            </w:r>
            <w:proofErr w:type="spellEnd"/>
          </w:p>
        </w:tc>
      </w:tr>
    </w:tbl>
    <w:p w14:paraId="08FCF051" w14:textId="381A11F6" w:rsidR="000E4BA7" w:rsidRDefault="000E4BA7" w:rsidP="003F4ECF"/>
    <w:tbl>
      <w:tblPr>
        <w:tblStyle w:val="StatusReportTable"/>
        <w:tblpPr w:leftFromText="180" w:rightFromText="180" w:vertAnchor="text" w:horzAnchor="margin" w:tblpY="-47"/>
        <w:tblW w:w="4948" w:type="pct"/>
        <w:tblLook w:val="0620" w:firstRow="1" w:lastRow="0" w:firstColumn="0" w:lastColumn="0" w:noHBand="1" w:noVBand="1"/>
        <w:tblDescription w:val="Header layout table"/>
      </w:tblPr>
      <w:tblGrid>
        <w:gridCol w:w="11029"/>
        <w:gridCol w:w="41"/>
      </w:tblGrid>
      <w:tr w:rsidR="00915EF6" w:rsidRPr="001A58E9" w14:paraId="309F7AF1" w14:textId="77777777" w:rsidTr="000E4B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9"/>
        </w:trPr>
        <w:tc>
          <w:tcPr>
            <w:tcW w:w="11070" w:type="dxa"/>
            <w:gridSpan w:val="2"/>
            <w:shd w:val="clear" w:color="auto" w:fill="006679"/>
          </w:tcPr>
          <w:p w14:paraId="460B0A85" w14:textId="78468DCA" w:rsidR="00915EF6" w:rsidRPr="006B32B4" w:rsidRDefault="000E4BA7" w:rsidP="000E4BA7">
            <w:pPr>
              <w:pStyle w:val="Heading2"/>
              <w:jc w:val="center"/>
              <w:outlineLvl w:val="1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lastRenderedPageBreak/>
              <w:t>februar</w:t>
            </w:r>
            <w:r w:rsidR="00915EF6" w:rsidRPr="006B32B4">
              <w:rPr>
                <w:sz w:val="22"/>
                <w:szCs w:val="28"/>
              </w:rPr>
              <w:t xml:space="preserve"> </w:t>
            </w:r>
            <w:r>
              <w:rPr>
                <w:sz w:val="22"/>
                <w:szCs w:val="28"/>
              </w:rPr>
              <w:t xml:space="preserve">8 </w:t>
            </w:r>
            <w:r w:rsidR="00915EF6">
              <w:rPr>
                <w:sz w:val="22"/>
                <w:szCs w:val="28"/>
              </w:rPr>
              <w:t xml:space="preserve">, 2023 </w:t>
            </w:r>
            <w:r>
              <w:rPr>
                <w:sz w:val="22"/>
                <w:szCs w:val="28"/>
              </w:rPr>
              <w:t>Wensday</w:t>
            </w:r>
          </w:p>
        </w:tc>
      </w:tr>
      <w:tr w:rsidR="00915EF6" w:rsidRPr="001A58E9" w14:paraId="2DD315CA" w14:textId="77777777" w:rsidTr="000E4BA7">
        <w:trPr>
          <w:trHeight w:val="630"/>
        </w:trPr>
        <w:tc>
          <w:tcPr>
            <w:tcW w:w="11070" w:type="dxa"/>
            <w:gridSpan w:val="2"/>
            <w:shd w:val="clear" w:color="auto" w:fill="006679"/>
          </w:tcPr>
          <w:p w14:paraId="713C353B" w14:textId="77777777" w:rsidR="00915EF6" w:rsidRPr="001A58E9" w:rsidRDefault="00915EF6" w:rsidP="002A409C">
            <w:pPr>
              <w:pStyle w:val="Heading2"/>
              <w:spacing w:before="120" w:line="360" w:lineRule="auto"/>
              <w:jc w:val="center"/>
              <w:outlineLvl w:val="1"/>
              <w:rPr>
                <w:sz w:val="28"/>
                <w:szCs w:val="28"/>
              </w:rPr>
            </w:pPr>
            <w:r w:rsidRPr="6C14F662">
              <w:rPr>
                <w:sz w:val="28"/>
                <w:szCs w:val="28"/>
              </w:rPr>
              <w:t>Type of work</w:t>
            </w:r>
          </w:p>
        </w:tc>
      </w:tr>
      <w:tr w:rsidR="000E4BA7" w14:paraId="1805972B" w14:textId="77777777" w:rsidTr="000E4BA7">
        <w:trPr>
          <w:gridAfter w:val="1"/>
          <w:wAfter w:w="41" w:type="dxa"/>
          <w:trHeight w:val="269"/>
        </w:trPr>
        <w:tc>
          <w:tcPr>
            <w:tcW w:w="11029" w:type="dxa"/>
          </w:tcPr>
          <w:p w14:paraId="137203B9" w14:textId="6F78A319" w:rsidR="000E4BA7" w:rsidRDefault="000E4BA7" w:rsidP="00B75D2E">
            <w:r>
              <w:rPr>
                <w:rFonts w:ascii="Franklin Gothic Book" w:hAnsi="Franklin Gothic Book" w:cs="Calibri"/>
                <w:color w:val="000000"/>
              </w:rPr>
              <w:t>Holiday</w:t>
            </w:r>
          </w:p>
        </w:tc>
      </w:tr>
    </w:tbl>
    <w:p w14:paraId="5C830ABB" w14:textId="158347F1" w:rsidR="00915EF6" w:rsidRPr="003F4ECF" w:rsidRDefault="00915EF6" w:rsidP="003F4ECF"/>
    <w:p w14:paraId="0E194F09" w14:textId="3D248DB1" w:rsidR="00D24B1B" w:rsidRPr="003F4ECF" w:rsidRDefault="00D24B1B" w:rsidP="003F4ECF"/>
    <w:p w14:paraId="435C0947" w14:textId="773667A3" w:rsidR="008911E2" w:rsidRDefault="008911E2" w:rsidP="00D24B1B"/>
    <w:tbl>
      <w:tblPr>
        <w:tblStyle w:val="StatusReportTable"/>
        <w:tblpPr w:leftFromText="180" w:rightFromText="180" w:vertAnchor="text" w:horzAnchor="margin" w:tblpY="-47"/>
        <w:tblW w:w="4948" w:type="pct"/>
        <w:tblLook w:val="0620" w:firstRow="1" w:lastRow="0" w:firstColumn="0" w:lastColumn="0" w:noHBand="1" w:noVBand="1"/>
      </w:tblPr>
      <w:tblGrid>
        <w:gridCol w:w="11029"/>
        <w:gridCol w:w="41"/>
      </w:tblGrid>
      <w:tr w:rsidR="000E4BA7" w:rsidRPr="006B32B4" w14:paraId="6BB05E79" w14:textId="77777777" w:rsidTr="00B75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9"/>
        </w:trPr>
        <w:tc>
          <w:tcPr>
            <w:tcW w:w="11070" w:type="dxa"/>
            <w:gridSpan w:val="2"/>
            <w:shd w:val="clear" w:color="auto" w:fill="006679"/>
          </w:tcPr>
          <w:p w14:paraId="73B46C6C" w14:textId="2549CA0A" w:rsidR="000E4BA7" w:rsidRPr="006B32B4" w:rsidRDefault="000E4BA7" w:rsidP="000E4BA7">
            <w:pPr>
              <w:pStyle w:val="Heading2"/>
              <w:jc w:val="center"/>
              <w:outlineLvl w:val="1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februar</w:t>
            </w:r>
            <w:r w:rsidRPr="006B32B4">
              <w:rPr>
                <w:sz w:val="22"/>
                <w:szCs w:val="28"/>
              </w:rPr>
              <w:t xml:space="preserve"> </w:t>
            </w:r>
            <w:r>
              <w:rPr>
                <w:sz w:val="22"/>
                <w:szCs w:val="28"/>
              </w:rPr>
              <w:t xml:space="preserve">9 </w:t>
            </w:r>
            <w:r>
              <w:rPr>
                <w:sz w:val="22"/>
                <w:szCs w:val="28"/>
              </w:rPr>
              <w:t xml:space="preserve">, 2023 </w:t>
            </w:r>
            <w:r>
              <w:rPr>
                <w:sz w:val="22"/>
                <w:szCs w:val="28"/>
              </w:rPr>
              <w:t>therusday</w:t>
            </w:r>
          </w:p>
        </w:tc>
      </w:tr>
      <w:tr w:rsidR="000E4BA7" w:rsidRPr="001A58E9" w14:paraId="75AAC88A" w14:textId="77777777" w:rsidTr="00B75D2E">
        <w:trPr>
          <w:trHeight w:val="630"/>
        </w:trPr>
        <w:tc>
          <w:tcPr>
            <w:tcW w:w="11070" w:type="dxa"/>
            <w:gridSpan w:val="2"/>
            <w:shd w:val="clear" w:color="auto" w:fill="006679"/>
          </w:tcPr>
          <w:p w14:paraId="68252FE1" w14:textId="77777777" w:rsidR="000E4BA7" w:rsidRPr="001A58E9" w:rsidRDefault="000E4BA7" w:rsidP="00B75D2E">
            <w:pPr>
              <w:pStyle w:val="Heading2"/>
              <w:spacing w:before="120" w:line="360" w:lineRule="auto"/>
              <w:jc w:val="center"/>
              <w:outlineLvl w:val="1"/>
              <w:rPr>
                <w:sz w:val="28"/>
                <w:szCs w:val="28"/>
              </w:rPr>
            </w:pPr>
            <w:r w:rsidRPr="6C14F662">
              <w:rPr>
                <w:sz w:val="28"/>
                <w:szCs w:val="28"/>
              </w:rPr>
              <w:t>Type of work</w:t>
            </w:r>
          </w:p>
        </w:tc>
      </w:tr>
      <w:tr w:rsidR="000E4BA7" w14:paraId="26C394BF" w14:textId="77777777" w:rsidTr="00B75D2E">
        <w:trPr>
          <w:gridAfter w:val="1"/>
          <w:wAfter w:w="41" w:type="dxa"/>
          <w:trHeight w:val="269"/>
        </w:trPr>
        <w:tc>
          <w:tcPr>
            <w:tcW w:w="11029" w:type="dxa"/>
          </w:tcPr>
          <w:p w14:paraId="33DC555D" w14:textId="77777777" w:rsidR="000E4BA7" w:rsidRDefault="000E4BA7" w:rsidP="00B75D2E">
            <w:r>
              <w:rPr>
                <w:rFonts w:ascii="Franklin Gothic Book" w:hAnsi="Franklin Gothic Book" w:cs="Calibri"/>
                <w:color w:val="000000"/>
              </w:rPr>
              <w:t>Holiday</w:t>
            </w:r>
          </w:p>
        </w:tc>
      </w:tr>
    </w:tbl>
    <w:p w14:paraId="7D32BDBD" w14:textId="77777777" w:rsidR="000E4BA7" w:rsidRDefault="000E4BA7" w:rsidP="00D24B1B">
      <w:bookmarkStart w:id="1" w:name="_GoBack"/>
      <w:bookmarkEnd w:id="1"/>
    </w:p>
    <w:sectPr w:rsidR="000E4BA7" w:rsidSect="00743154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360" w:right="360" w:bottom="360" w:left="36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C7F380" w14:textId="77777777" w:rsidR="006C5488" w:rsidRDefault="006C5488" w:rsidP="00E02929">
      <w:pPr>
        <w:spacing w:after="0"/>
      </w:pPr>
      <w:r>
        <w:separator/>
      </w:r>
    </w:p>
    <w:p w14:paraId="09D5697E" w14:textId="77777777" w:rsidR="006C5488" w:rsidRDefault="006C5488"/>
  </w:endnote>
  <w:endnote w:type="continuationSeparator" w:id="0">
    <w:p w14:paraId="44CA6F06" w14:textId="77777777" w:rsidR="006C5488" w:rsidRDefault="006C5488" w:rsidP="00E02929">
      <w:pPr>
        <w:spacing w:after="0"/>
      </w:pPr>
      <w:r>
        <w:continuationSeparator/>
      </w:r>
    </w:p>
    <w:p w14:paraId="25121711" w14:textId="77777777" w:rsidR="006C5488" w:rsidRDefault="006C5488"/>
  </w:endnote>
  <w:endnote w:type="continuationNotice" w:id="1">
    <w:p w14:paraId="55A582E5" w14:textId="77777777" w:rsidR="006C5488" w:rsidRDefault="006C5488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Franklin Gothic Book">
    <w:altName w:val="Cambria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lawik">
    <w:altName w:val="Calibri"/>
    <w:charset w:val="00"/>
    <w:family w:val="swiss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69ED9" w14:textId="5DF2D2CA" w:rsidR="00813E52" w:rsidRDefault="00813E52">
    <w:pPr>
      <w:pStyle w:val="Footer"/>
    </w:pPr>
    <w:r>
      <w:t xml:space="preserve">Page </w:t>
    </w:r>
    <w:sdt>
      <w:sdtPr>
        <w:id w:val="1489302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4BA7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6938A367" w14:textId="77777777" w:rsidR="00321F35" w:rsidRDefault="00321F35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725"/>
      <w:gridCol w:w="3725"/>
      <w:gridCol w:w="3725"/>
    </w:tblGrid>
    <w:tr w:rsidR="676F1919" w14:paraId="79141BE6" w14:textId="77777777" w:rsidTr="676F1919">
      <w:trPr>
        <w:trHeight w:val="300"/>
      </w:trPr>
      <w:tc>
        <w:tcPr>
          <w:tcW w:w="3725" w:type="dxa"/>
        </w:tcPr>
        <w:p w14:paraId="0F9EA828" w14:textId="115884D0" w:rsidR="676F1919" w:rsidRDefault="676F1919" w:rsidP="676F1919">
          <w:pPr>
            <w:pStyle w:val="Header"/>
            <w:ind w:left="-115"/>
          </w:pPr>
        </w:p>
      </w:tc>
      <w:tc>
        <w:tcPr>
          <w:tcW w:w="3725" w:type="dxa"/>
        </w:tcPr>
        <w:p w14:paraId="2A9D3F5C" w14:textId="53FAF9DE" w:rsidR="676F1919" w:rsidRDefault="676F1919" w:rsidP="676F1919">
          <w:pPr>
            <w:pStyle w:val="Header"/>
            <w:jc w:val="center"/>
          </w:pPr>
        </w:p>
      </w:tc>
      <w:tc>
        <w:tcPr>
          <w:tcW w:w="3725" w:type="dxa"/>
        </w:tcPr>
        <w:p w14:paraId="39713154" w14:textId="0C3F37ED" w:rsidR="676F1919" w:rsidRDefault="676F1919" w:rsidP="676F1919">
          <w:pPr>
            <w:pStyle w:val="Header"/>
            <w:ind w:right="-115"/>
            <w:jc w:val="right"/>
          </w:pPr>
        </w:p>
      </w:tc>
    </w:tr>
  </w:tbl>
  <w:p w14:paraId="3E454B64" w14:textId="57F146D4" w:rsidR="676F1919" w:rsidRDefault="676F1919" w:rsidP="676F19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EC4AFD" w14:textId="77777777" w:rsidR="006C5488" w:rsidRDefault="006C5488" w:rsidP="00E02929">
      <w:pPr>
        <w:spacing w:after="0"/>
      </w:pPr>
      <w:r>
        <w:separator/>
      </w:r>
    </w:p>
    <w:p w14:paraId="75059616" w14:textId="77777777" w:rsidR="006C5488" w:rsidRDefault="006C5488"/>
  </w:footnote>
  <w:footnote w:type="continuationSeparator" w:id="0">
    <w:p w14:paraId="4565FD8D" w14:textId="77777777" w:rsidR="006C5488" w:rsidRDefault="006C5488" w:rsidP="00E02929">
      <w:pPr>
        <w:spacing w:after="0"/>
      </w:pPr>
      <w:r>
        <w:continuationSeparator/>
      </w:r>
    </w:p>
    <w:p w14:paraId="74BCDDEA" w14:textId="77777777" w:rsidR="006C5488" w:rsidRDefault="006C5488"/>
  </w:footnote>
  <w:footnote w:type="continuationNotice" w:id="1">
    <w:p w14:paraId="17E58268" w14:textId="77777777" w:rsidR="006C5488" w:rsidRDefault="006C5488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725"/>
      <w:gridCol w:w="3725"/>
      <w:gridCol w:w="3725"/>
    </w:tblGrid>
    <w:tr w:rsidR="676F1919" w14:paraId="2E01EBE4" w14:textId="77777777" w:rsidTr="676F1919">
      <w:trPr>
        <w:trHeight w:val="300"/>
      </w:trPr>
      <w:tc>
        <w:tcPr>
          <w:tcW w:w="3725" w:type="dxa"/>
        </w:tcPr>
        <w:p w14:paraId="7D10948C" w14:textId="330661C0" w:rsidR="676F1919" w:rsidRDefault="676F1919" w:rsidP="676F1919">
          <w:pPr>
            <w:pStyle w:val="Header"/>
            <w:ind w:left="-115"/>
          </w:pPr>
        </w:p>
      </w:tc>
      <w:tc>
        <w:tcPr>
          <w:tcW w:w="3725" w:type="dxa"/>
        </w:tcPr>
        <w:p w14:paraId="73A7EEC6" w14:textId="017154A3" w:rsidR="676F1919" w:rsidRDefault="676F1919" w:rsidP="676F1919">
          <w:pPr>
            <w:pStyle w:val="Header"/>
            <w:jc w:val="center"/>
          </w:pPr>
        </w:p>
      </w:tc>
      <w:tc>
        <w:tcPr>
          <w:tcW w:w="3725" w:type="dxa"/>
        </w:tcPr>
        <w:p w14:paraId="231A18E1" w14:textId="31CCF881" w:rsidR="676F1919" w:rsidRDefault="676F1919" w:rsidP="676F1919">
          <w:pPr>
            <w:pStyle w:val="Header"/>
            <w:ind w:right="-115"/>
            <w:jc w:val="right"/>
          </w:pPr>
        </w:p>
      </w:tc>
    </w:tr>
  </w:tbl>
  <w:p w14:paraId="58E90B75" w14:textId="710522F5" w:rsidR="676F1919" w:rsidRDefault="676F1919" w:rsidP="676F19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725"/>
      <w:gridCol w:w="3725"/>
      <w:gridCol w:w="3725"/>
    </w:tblGrid>
    <w:tr w:rsidR="676F1919" w14:paraId="0AB1FECE" w14:textId="77777777" w:rsidTr="676F1919">
      <w:trPr>
        <w:trHeight w:val="300"/>
      </w:trPr>
      <w:tc>
        <w:tcPr>
          <w:tcW w:w="3725" w:type="dxa"/>
        </w:tcPr>
        <w:p w14:paraId="3E66653F" w14:textId="5D01F3D3" w:rsidR="676F1919" w:rsidRDefault="676F1919" w:rsidP="676F1919">
          <w:pPr>
            <w:pStyle w:val="Header"/>
            <w:ind w:left="-115"/>
          </w:pPr>
        </w:p>
      </w:tc>
      <w:tc>
        <w:tcPr>
          <w:tcW w:w="3725" w:type="dxa"/>
        </w:tcPr>
        <w:p w14:paraId="1AB0197C" w14:textId="6E27C61E" w:rsidR="676F1919" w:rsidRDefault="676F1919" w:rsidP="676F1919">
          <w:pPr>
            <w:pStyle w:val="Header"/>
            <w:jc w:val="center"/>
          </w:pPr>
        </w:p>
      </w:tc>
      <w:tc>
        <w:tcPr>
          <w:tcW w:w="3725" w:type="dxa"/>
        </w:tcPr>
        <w:p w14:paraId="2097CB03" w14:textId="56CA6873" w:rsidR="676F1919" w:rsidRDefault="676F1919" w:rsidP="676F1919">
          <w:pPr>
            <w:pStyle w:val="Header"/>
            <w:ind w:right="-115"/>
            <w:jc w:val="right"/>
          </w:pPr>
        </w:p>
      </w:tc>
    </w:tr>
  </w:tbl>
  <w:p w14:paraId="39D30DF2" w14:textId="6F189B82" w:rsidR="676F1919" w:rsidRDefault="676F1919" w:rsidP="676F19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91C57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16E4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B822B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6B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8"/>
    <w:multiLevelType w:val="singleLevel"/>
    <w:tmpl w:val="264ED7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3CB"/>
    <w:rsid w:val="00002E34"/>
    <w:rsid w:val="000044AF"/>
    <w:rsid w:val="00005103"/>
    <w:rsid w:val="00005DD7"/>
    <w:rsid w:val="000260A9"/>
    <w:rsid w:val="00030BC1"/>
    <w:rsid w:val="00035993"/>
    <w:rsid w:val="00035DC0"/>
    <w:rsid w:val="00045883"/>
    <w:rsid w:val="000A377D"/>
    <w:rsid w:val="000B7024"/>
    <w:rsid w:val="000C215D"/>
    <w:rsid w:val="000C321B"/>
    <w:rsid w:val="000D1774"/>
    <w:rsid w:val="000E4BA7"/>
    <w:rsid w:val="001013DF"/>
    <w:rsid w:val="00121B52"/>
    <w:rsid w:val="00130B57"/>
    <w:rsid w:val="0013652A"/>
    <w:rsid w:val="00145748"/>
    <w:rsid w:val="00145D68"/>
    <w:rsid w:val="00161971"/>
    <w:rsid w:val="00165C2A"/>
    <w:rsid w:val="00166CFC"/>
    <w:rsid w:val="00174BBF"/>
    <w:rsid w:val="00180146"/>
    <w:rsid w:val="001960E4"/>
    <w:rsid w:val="001A1305"/>
    <w:rsid w:val="001A5497"/>
    <w:rsid w:val="001A58E9"/>
    <w:rsid w:val="001B0C6F"/>
    <w:rsid w:val="001B6817"/>
    <w:rsid w:val="001B71D9"/>
    <w:rsid w:val="001C4E4E"/>
    <w:rsid w:val="001D1B47"/>
    <w:rsid w:val="001D2D76"/>
    <w:rsid w:val="001E67BC"/>
    <w:rsid w:val="001F2816"/>
    <w:rsid w:val="001F31F6"/>
    <w:rsid w:val="001F5C49"/>
    <w:rsid w:val="00201CBD"/>
    <w:rsid w:val="0020390E"/>
    <w:rsid w:val="00215667"/>
    <w:rsid w:val="00240B38"/>
    <w:rsid w:val="00244AA3"/>
    <w:rsid w:val="00251688"/>
    <w:rsid w:val="002517EA"/>
    <w:rsid w:val="00253DFC"/>
    <w:rsid w:val="002746F6"/>
    <w:rsid w:val="00274D9E"/>
    <w:rsid w:val="00290F0F"/>
    <w:rsid w:val="00292EF3"/>
    <w:rsid w:val="0029418F"/>
    <w:rsid w:val="002A5E93"/>
    <w:rsid w:val="002A741F"/>
    <w:rsid w:val="002B2E97"/>
    <w:rsid w:val="002E5DD3"/>
    <w:rsid w:val="002E665D"/>
    <w:rsid w:val="003120E0"/>
    <w:rsid w:val="00321270"/>
    <w:rsid w:val="00321F35"/>
    <w:rsid w:val="0033460E"/>
    <w:rsid w:val="00342FEF"/>
    <w:rsid w:val="00344D8D"/>
    <w:rsid w:val="00356BB9"/>
    <w:rsid w:val="0038652D"/>
    <w:rsid w:val="00386800"/>
    <w:rsid w:val="00392E08"/>
    <w:rsid w:val="00393D6F"/>
    <w:rsid w:val="003A3188"/>
    <w:rsid w:val="003B7737"/>
    <w:rsid w:val="003C1FC0"/>
    <w:rsid w:val="003C3319"/>
    <w:rsid w:val="003C46A7"/>
    <w:rsid w:val="003C78CB"/>
    <w:rsid w:val="003D6565"/>
    <w:rsid w:val="003F044C"/>
    <w:rsid w:val="003F4ECF"/>
    <w:rsid w:val="004257E0"/>
    <w:rsid w:val="004330E2"/>
    <w:rsid w:val="00433B60"/>
    <w:rsid w:val="0044378E"/>
    <w:rsid w:val="004502DA"/>
    <w:rsid w:val="004537C5"/>
    <w:rsid w:val="004565B3"/>
    <w:rsid w:val="00465B79"/>
    <w:rsid w:val="0049183F"/>
    <w:rsid w:val="00495301"/>
    <w:rsid w:val="004A234F"/>
    <w:rsid w:val="004C19B2"/>
    <w:rsid w:val="004C19BE"/>
    <w:rsid w:val="004C1C1B"/>
    <w:rsid w:val="004F0095"/>
    <w:rsid w:val="0050081C"/>
    <w:rsid w:val="00504074"/>
    <w:rsid w:val="005110DF"/>
    <w:rsid w:val="005235FF"/>
    <w:rsid w:val="00527C72"/>
    <w:rsid w:val="00554FFA"/>
    <w:rsid w:val="005550CC"/>
    <w:rsid w:val="00565300"/>
    <w:rsid w:val="005848AD"/>
    <w:rsid w:val="00584E31"/>
    <w:rsid w:val="00587DBA"/>
    <w:rsid w:val="0059703F"/>
    <w:rsid w:val="005A2C96"/>
    <w:rsid w:val="005A49E4"/>
    <w:rsid w:val="005C3B13"/>
    <w:rsid w:val="005C4039"/>
    <w:rsid w:val="005F4C34"/>
    <w:rsid w:val="005F61B2"/>
    <w:rsid w:val="00607D89"/>
    <w:rsid w:val="00610040"/>
    <w:rsid w:val="006152A1"/>
    <w:rsid w:val="00615EBF"/>
    <w:rsid w:val="006176F9"/>
    <w:rsid w:val="00622FD9"/>
    <w:rsid w:val="00627D6B"/>
    <w:rsid w:val="00631F6B"/>
    <w:rsid w:val="006367EB"/>
    <w:rsid w:val="00667735"/>
    <w:rsid w:val="006B32B4"/>
    <w:rsid w:val="006B7FF7"/>
    <w:rsid w:val="006C5488"/>
    <w:rsid w:val="006D7E96"/>
    <w:rsid w:val="006E1492"/>
    <w:rsid w:val="006E3EEF"/>
    <w:rsid w:val="006F5EEE"/>
    <w:rsid w:val="00715316"/>
    <w:rsid w:val="00717354"/>
    <w:rsid w:val="007204C4"/>
    <w:rsid w:val="00723158"/>
    <w:rsid w:val="00726582"/>
    <w:rsid w:val="00743154"/>
    <w:rsid w:val="007455C5"/>
    <w:rsid w:val="00781081"/>
    <w:rsid w:val="00785B50"/>
    <w:rsid w:val="00791ED5"/>
    <w:rsid w:val="00793582"/>
    <w:rsid w:val="00794F82"/>
    <w:rsid w:val="007A565D"/>
    <w:rsid w:val="007B57C2"/>
    <w:rsid w:val="007C22FE"/>
    <w:rsid w:val="007D18E0"/>
    <w:rsid w:val="00805E60"/>
    <w:rsid w:val="008105F2"/>
    <w:rsid w:val="00813E52"/>
    <w:rsid w:val="0081578A"/>
    <w:rsid w:val="00825C42"/>
    <w:rsid w:val="00835E90"/>
    <w:rsid w:val="008411EF"/>
    <w:rsid w:val="00846596"/>
    <w:rsid w:val="008578DC"/>
    <w:rsid w:val="0087012F"/>
    <w:rsid w:val="00872777"/>
    <w:rsid w:val="00891197"/>
    <w:rsid w:val="008911E2"/>
    <w:rsid w:val="008A2200"/>
    <w:rsid w:val="008B7952"/>
    <w:rsid w:val="008D2755"/>
    <w:rsid w:val="008D2FC3"/>
    <w:rsid w:val="008E3A9C"/>
    <w:rsid w:val="008E448C"/>
    <w:rsid w:val="008E6B31"/>
    <w:rsid w:val="008E7119"/>
    <w:rsid w:val="008F028C"/>
    <w:rsid w:val="00913758"/>
    <w:rsid w:val="00914978"/>
    <w:rsid w:val="00915EF6"/>
    <w:rsid w:val="00923E5C"/>
    <w:rsid w:val="0093672F"/>
    <w:rsid w:val="00936EFD"/>
    <w:rsid w:val="0094755A"/>
    <w:rsid w:val="0095143D"/>
    <w:rsid w:val="0095553F"/>
    <w:rsid w:val="00966E7F"/>
    <w:rsid w:val="00973D22"/>
    <w:rsid w:val="00974E1C"/>
    <w:rsid w:val="009757D2"/>
    <w:rsid w:val="00983FF5"/>
    <w:rsid w:val="009C3F23"/>
    <w:rsid w:val="00A01BF8"/>
    <w:rsid w:val="00A14DE6"/>
    <w:rsid w:val="00A1749D"/>
    <w:rsid w:val="00A225F3"/>
    <w:rsid w:val="00A22F77"/>
    <w:rsid w:val="00A240CB"/>
    <w:rsid w:val="00A269E5"/>
    <w:rsid w:val="00A33E53"/>
    <w:rsid w:val="00A36711"/>
    <w:rsid w:val="00A41C0C"/>
    <w:rsid w:val="00A45804"/>
    <w:rsid w:val="00A47DBE"/>
    <w:rsid w:val="00A56300"/>
    <w:rsid w:val="00A607F3"/>
    <w:rsid w:val="00A60984"/>
    <w:rsid w:val="00A653DA"/>
    <w:rsid w:val="00A87814"/>
    <w:rsid w:val="00A925A8"/>
    <w:rsid w:val="00AA224B"/>
    <w:rsid w:val="00AB2FD7"/>
    <w:rsid w:val="00AB739B"/>
    <w:rsid w:val="00AC2632"/>
    <w:rsid w:val="00AD591B"/>
    <w:rsid w:val="00AF1675"/>
    <w:rsid w:val="00AF567F"/>
    <w:rsid w:val="00B1747F"/>
    <w:rsid w:val="00B30C7E"/>
    <w:rsid w:val="00B41BE0"/>
    <w:rsid w:val="00B42B3B"/>
    <w:rsid w:val="00B45802"/>
    <w:rsid w:val="00B83AB0"/>
    <w:rsid w:val="00B90FED"/>
    <w:rsid w:val="00BA0F5B"/>
    <w:rsid w:val="00BA38F3"/>
    <w:rsid w:val="00BA4A25"/>
    <w:rsid w:val="00BA5100"/>
    <w:rsid w:val="00BB4CB0"/>
    <w:rsid w:val="00BE05B1"/>
    <w:rsid w:val="00BE36A4"/>
    <w:rsid w:val="00BF5871"/>
    <w:rsid w:val="00C00C11"/>
    <w:rsid w:val="00C12475"/>
    <w:rsid w:val="00C128B8"/>
    <w:rsid w:val="00C13A13"/>
    <w:rsid w:val="00C15878"/>
    <w:rsid w:val="00C37497"/>
    <w:rsid w:val="00C551F8"/>
    <w:rsid w:val="00C60CB1"/>
    <w:rsid w:val="00C73764"/>
    <w:rsid w:val="00CA3293"/>
    <w:rsid w:val="00CA4D00"/>
    <w:rsid w:val="00CA5660"/>
    <w:rsid w:val="00CB005E"/>
    <w:rsid w:val="00CB4B76"/>
    <w:rsid w:val="00CC0778"/>
    <w:rsid w:val="00CC1F38"/>
    <w:rsid w:val="00CF5ED8"/>
    <w:rsid w:val="00D05E23"/>
    <w:rsid w:val="00D11BC5"/>
    <w:rsid w:val="00D12D01"/>
    <w:rsid w:val="00D12D39"/>
    <w:rsid w:val="00D24B1B"/>
    <w:rsid w:val="00D2635C"/>
    <w:rsid w:val="00D37826"/>
    <w:rsid w:val="00D66BEF"/>
    <w:rsid w:val="00D72F03"/>
    <w:rsid w:val="00D805B9"/>
    <w:rsid w:val="00D9659E"/>
    <w:rsid w:val="00D97960"/>
    <w:rsid w:val="00DA3347"/>
    <w:rsid w:val="00DA3872"/>
    <w:rsid w:val="00DB11DB"/>
    <w:rsid w:val="00DB2C96"/>
    <w:rsid w:val="00DB5878"/>
    <w:rsid w:val="00DB6653"/>
    <w:rsid w:val="00DC0B39"/>
    <w:rsid w:val="00DC71FF"/>
    <w:rsid w:val="00DD533E"/>
    <w:rsid w:val="00DE1834"/>
    <w:rsid w:val="00DF3922"/>
    <w:rsid w:val="00DF625C"/>
    <w:rsid w:val="00E00944"/>
    <w:rsid w:val="00E02929"/>
    <w:rsid w:val="00E06FC8"/>
    <w:rsid w:val="00E1360A"/>
    <w:rsid w:val="00E14167"/>
    <w:rsid w:val="00E14257"/>
    <w:rsid w:val="00E156D2"/>
    <w:rsid w:val="00E16F2B"/>
    <w:rsid w:val="00E219DC"/>
    <w:rsid w:val="00E23178"/>
    <w:rsid w:val="00E23B6D"/>
    <w:rsid w:val="00E30731"/>
    <w:rsid w:val="00E36491"/>
    <w:rsid w:val="00E443B7"/>
    <w:rsid w:val="00E621D0"/>
    <w:rsid w:val="00E62C63"/>
    <w:rsid w:val="00E64456"/>
    <w:rsid w:val="00E7072B"/>
    <w:rsid w:val="00E9088A"/>
    <w:rsid w:val="00E9196C"/>
    <w:rsid w:val="00E973AB"/>
    <w:rsid w:val="00EA7D5B"/>
    <w:rsid w:val="00EB058A"/>
    <w:rsid w:val="00EC0CF1"/>
    <w:rsid w:val="00EC1F4E"/>
    <w:rsid w:val="00ED1848"/>
    <w:rsid w:val="00ED333F"/>
    <w:rsid w:val="00EE2552"/>
    <w:rsid w:val="00EE47E9"/>
    <w:rsid w:val="00EF6578"/>
    <w:rsid w:val="00F00464"/>
    <w:rsid w:val="00F06320"/>
    <w:rsid w:val="00F063CB"/>
    <w:rsid w:val="00F0767F"/>
    <w:rsid w:val="00F30471"/>
    <w:rsid w:val="00F30974"/>
    <w:rsid w:val="00F401BA"/>
    <w:rsid w:val="00F513A1"/>
    <w:rsid w:val="00F5635E"/>
    <w:rsid w:val="00F84BBD"/>
    <w:rsid w:val="00FD10ED"/>
    <w:rsid w:val="00FD3E75"/>
    <w:rsid w:val="00FE08F3"/>
    <w:rsid w:val="00FF0D00"/>
    <w:rsid w:val="00FF7EBE"/>
    <w:rsid w:val="01E2059E"/>
    <w:rsid w:val="0287DC4A"/>
    <w:rsid w:val="03BCE336"/>
    <w:rsid w:val="0633DE82"/>
    <w:rsid w:val="067E74B1"/>
    <w:rsid w:val="072E658B"/>
    <w:rsid w:val="09944C84"/>
    <w:rsid w:val="0F97C217"/>
    <w:rsid w:val="105ACF5D"/>
    <w:rsid w:val="11112345"/>
    <w:rsid w:val="12ACF3A6"/>
    <w:rsid w:val="14376ACD"/>
    <w:rsid w:val="1448C407"/>
    <w:rsid w:val="17780C4E"/>
    <w:rsid w:val="186678BA"/>
    <w:rsid w:val="1A84179D"/>
    <w:rsid w:val="1AC6927B"/>
    <w:rsid w:val="1C650A48"/>
    <w:rsid w:val="1E00DAA9"/>
    <w:rsid w:val="1E661D95"/>
    <w:rsid w:val="1F4454B0"/>
    <w:rsid w:val="1FA49890"/>
    <w:rsid w:val="212D28DF"/>
    <w:rsid w:val="2151A3C8"/>
    <w:rsid w:val="22ED7429"/>
    <w:rsid w:val="246A709D"/>
    <w:rsid w:val="2613DA14"/>
    <w:rsid w:val="278420A5"/>
    <w:rsid w:val="2BE31B0B"/>
    <w:rsid w:val="2C7E94EE"/>
    <w:rsid w:val="2E1EEBF9"/>
    <w:rsid w:val="2FA75B9E"/>
    <w:rsid w:val="2FBABC5A"/>
    <w:rsid w:val="30047A2C"/>
    <w:rsid w:val="30E0C429"/>
    <w:rsid w:val="3ABA7F2C"/>
    <w:rsid w:val="3D62A59C"/>
    <w:rsid w:val="3F07BCD3"/>
    <w:rsid w:val="3F2E25F8"/>
    <w:rsid w:val="40A38D34"/>
    <w:rsid w:val="457EEBDD"/>
    <w:rsid w:val="463A0B9D"/>
    <w:rsid w:val="4754C244"/>
    <w:rsid w:val="4A6D6B67"/>
    <w:rsid w:val="4B0D7CC0"/>
    <w:rsid w:val="4B3B448B"/>
    <w:rsid w:val="4B520F08"/>
    <w:rsid w:val="4F25CE23"/>
    <w:rsid w:val="4FE1855B"/>
    <w:rsid w:val="50C19E84"/>
    <w:rsid w:val="51B56177"/>
    <w:rsid w:val="537F856F"/>
    <w:rsid w:val="56B3DC8B"/>
    <w:rsid w:val="581BEF67"/>
    <w:rsid w:val="598FBDAF"/>
    <w:rsid w:val="5B8CDE27"/>
    <w:rsid w:val="5E7302F7"/>
    <w:rsid w:val="5FD16A39"/>
    <w:rsid w:val="5FD20E10"/>
    <w:rsid w:val="6071BD73"/>
    <w:rsid w:val="61293894"/>
    <w:rsid w:val="6307E204"/>
    <w:rsid w:val="66A237B4"/>
    <w:rsid w:val="670C3A62"/>
    <w:rsid w:val="676F1919"/>
    <w:rsid w:val="6AAEA881"/>
    <w:rsid w:val="6AC34E9E"/>
    <w:rsid w:val="6C14F662"/>
    <w:rsid w:val="6E60C1B7"/>
    <w:rsid w:val="70C8DE70"/>
    <w:rsid w:val="72623A3C"/>
    <w:rsid w:val="730A005C"/>
    <w:rsid w:val="73531638"/>
    <w:rsid w:val="74EEE699"/>
    <w:rsid w:val="75C32EB6"/>
    <w:rsid w:val="7607C0FE"/>
    <w:rsid w:val="768AB6FA"/>
    <w:rsid w:val="77566129"/>
    <w:rsid w:val="776C74C5"/>
    <w:rsid w:val="792B8525"/>
    <w:rsid w:val="79C257BC"/>
    <w:rsid w:val="7B5E281D"/>
    <w:rsid w:val="7BADDF31"/>
    <w:rsid w:val="7D40E538"/>
    <w:rsid w:val="7D4D533D"/>
    <w:rsid w:val="7F6A4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FE9DA2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unhideWhenUsed="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BA5100"/>
    <w:rPr>
      <w:color w:val="auto"/>
      <w:kern w:val="20"/>
    </w:rPr>
  </w:style>
  <w:style w:type="paragraph" w:styleId="Heading1">
    <w:name w:val="heading 1"/>
    <w:basedOn w:val="Normal"/>
    <w:link w:val="Heading1Char"/>
    <w:uiPriority w:val="2"/>
    <w:qFormat/>
    <w:rsid w:val="001960E4"/>
    <w:pPr>
      <w:spacing w:before="0" w:after="60"/>
      <w:contextualSpacing/>
      <w:outlineLvl w:val="0"/>
    </w:pPr>
    <w:rPr>
      <w:rFonts w:asciiTheme="majorHAnsi" w:eastAsiaTheme="majorEastAsia" w:hAnsiTheme="majorHAnsi" w:cstheme="majorBidi"/>
      <w:b/>
      <w:caps/>
      <w:color w:val="006666" w:themeColor="accent3"/>
      <w:sz w:val="24"/>
      <w:szCs w:val="32"/>
    </w:rPr>
  </w:style>
  <w:style w:type="paragraph" w:styleId="Heading2">
    <w:name w:val="heading 2"/>
    <w:basedOn w:val="Normal"/>
    <w:link w:val="Heading2Char"/>
    <w:uiPriority w:val="3"/>
    <w:unhideWhenUsed/>
    <w:qFormat/>
    <w:rsid w:val="001A58E9"/>
    <w:pPr>
      <w:keepNext/>
      <w:keepLines/>
      <w:spacing w:after="0"/>
      <w:outlineLvl w:val="1"/>
    </w:pPr>
    <w:rPr>
      <w:rFonts w:eastAsiaTheme="majorEastAsia" w:cstheme="majorBidi"/>
      <w:caps/>
      <w:color w:val="FFFFFF" w:themeColor="background1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12475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i/>
      <w:color w:val="654C16" w:themeColor="accent5" w:themeShade="80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C12475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olor w:val="4F4A36" w:themeColor="accent6" w:themeShade="80"/>
      <w:sz w:val="2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C12475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726FCE" w:themeColor="text2" w:themeTint="80"/>
      <w:sz w:val="22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12475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77188" w:themeColor="accent1" w:themeShade="BF"/>
      <w:sz w:val="22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12475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12475"/>
    <w:pPr>
      <w:keepNext/>
      <w:keepLines/>
      <w:spacing w:after="0"/>
      <w:outlineLvl w:val="7"/>
    </w:pPr>
    <w:rPr>
      <w:rFonts w:asciiTheme="majorHAnsi" w:eastAsiaTheme="majorEastAsia" w:hAnsiTheme="majorHAnsi" w:cstheme="majorBidi"/>
      <w:b/>
      <w:i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12475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0D0D0D" w:themeColor="text1" w:themeTint="F2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B90FED"/>
    <w:pPr>
      <w:spacing w:before="400" w:after="160"/>
      <w:contextualSpacing/>
      <w:jc w:val="center"/>
    </w:pPr>
    <w:rPr>
      <w:rFonts w:asciiTheme="majorHAnsi" w:eastAsiaTheme="majorEastAsia" w:hAnsiTheme="majorHAnsi" w:cstheme="majorBidi"/>
      <w:caps/>
      <w:color w:val="006666" w:themeColor="accent3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B90FED"/>
    <w:rPr>
      <w:rFonts w:asciiTheme="majorHAnsi" w:eastAsiaTheme="majorEastAsia" w:hAnsiTheme="majorHAnsi" w:cstheme="majorBidi"/>
      <w:caps/>
      <w:color w:val="006666" w:themeColor="accent3"/>
      <w:kern w:val="28"/>
      <w:sz w:val="72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8E3A9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E3A9C"/>
    <w:rPr>
      <w:rFonts w:eastAsiaTheme="minorEastAsia"/>
      <w:color w:val="5A5A5A" w:themeColor="text1" w:themeTint="A5"/>
      <w:kern w:val="20"/>
    </w:rPr>
  </w:style>
  <w:style w:type="paragraph" w:styleId="Header">
    <w:name w:val="header"/>
    <w:basedOn w:val="Normal"/>
    <w:link w:val="HeaderChar"/>
    <w:uiPriority w:val="99"/>
    <w:rsid w:val="00145D68"/>
  </w:style>
  <w:style w:type="character" w:customStyle="1" w:styleId="HeaderChar">
    <w:name w:val="Header Char"/>
    <w:basedOn w:val="DefaultParagraphFont"/>
    <w:link w:val="Header"/>
    <w:uiPriority w:val="99"/>
    <w:rsid w:val="00145D68"/>
    <w:rPr>
      <w:kern w:val="20"/>
    </w:rPr>
  </w:style>
  <w:style w:type="paragraph" w:styleId="Footer">
    <w:name w:val="footer"/>
    <w:basedOn w:val="Normal"/>
    <w:link w:val="FooterChar"/>
    <w:uiPriority w:val="6"/>
    <w:unhideWhenUsed/>
    <w:rsid w:val="008E3A9C"/>
    <w:pPr>
      <w:pBdr>
        <w:top w:val="single" w:sz="4" w:space="6" w:color="B1C0CD" w:themeColor="accent1" w:themeTint="99"/>
      </w:pBdr>
      <w:spacing w:after="0"/>
    </w:pPr>
  </w:style>
  <w:style w:type="character" w:customStyle="1" w:styleId="FooterChar">
    <w:name w:val="Footer Char"/>
    <w:basedOn w:val="DefaultParagraphFont"/>
    <w:link w:val="Footer"/>
    <w:uiPriority w:val="6"/>
    <w:rsid w:val="008E3A9C"/>
    <w:rPr>
      <w:kern w:val="20"/>
    </w:rPr>
  </w:style>
  <w:style w:type="table" w:styleId="TableGrid">
    <w:name w:val="Table Grid"/>
    <w:basedOn w:val="TableNormal"/>
    <w:uiPriority w:val="39"/>
    <w:rsid w:val="00E0292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sid w:val="001960E4"/>
    <w:rPr>
      <w:rFonts w:asciiTheme="majorHAnsi" w:eastAsiaTheme="majorEastAsia" w:hAnsiTheme="majorHAnsi" w:cstheme="majorBidi"/>
      <w:b/>
      <w:caps/>
      <w:color w:val="006666" w:themeColor="accent3"/>
      <w:kern w:val="20"/>
      <w:sz w:val="24"/>
      <w:szCs w:val="32"/>
    </w:rPr>
  </w:style>
  <w:style w:type="table" w:customStyle="1" w:styleId="StatusReportTable">
    <w:name w:val="Status Report Table"/>
    <w:basedOn w:val="TableNormal"/>
    <w:uiPriority w:val="99"/>
    <w:rsid w:val="004257E0"/>
    <w:rPr>
      <w:color w:val="FFFFFF" w:themeColor="background1"/>
    </w:rPr>
    <w:tblPr>
      <w:tblBorders>
        <w:insideH w:val="single" w:sz="12" w:space="0" w:color="FFFFFF" w:themeColor="background1"/>
        <w:insideV w:val="single" w:sz="12" w:space="0" w:color="FFFFFF" w:themeColor="background1"/>
      </w:tblBorders>
    </w:tblPr>
    <w:tcPr>
      <w:shd w:val="clear" w:color="auto" w:fill="E5EAEE" w:themeFill="accent1" w:themeFillTint="33"/>
    </w:tcPr>
    <w:tblStylePr w:type="firstRow">
      <w:pPr>
        <w:jc w:val="left"/>
      </w:pPr>
      <w:rPr>
        <w:rFonts w:asciiTheme="majorHAnsi" w:hAnsiTheme="majorHAnsi"/>
        <w:b w:val="0"/>
        <w:i w:val="0"/>
        <w:caps w:val="0"/>
        <w:smallCaps w:val="0"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single" w:sz="12" w:space="0" w:color="FFFFFF" w:themeColor="background1"/>
          <w:insideV w:val="single" w:sz="12" w:space="0" w:color="FFFFFF" w:themeColor="background1"/>
          <w:tl2br w:val="nil"/>
          <w:tr2bl w:val="nil"/>
        </w:tcBorders>
        <w:shd w:val="clear" w:color="auto" w:fill="006666" w:themeFill="accent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A3293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293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4"/>
    <w:qFormat/>
    <w:rsid w:val="00B90FED"/>
    <w:rPr>
      <w:rFonts w:asciiTheme="majorHAnsi" w:hAnsiTheme="majorHAnsi"/>
      <w:b/>
      <w:bCs/>
      <w:color w:val="FEDE00" w:themeColor="accent2"/>
      <w:sz w:val="24"/>
    </w:rPr>
  </w:style>
  <w:style w:type="character" w:customStyle="1" w:styleId="Heading2Char">
    <w:name w:val="Heading 2 Char"/>
    <w:basedOn w:val="DefaultParagraphFont"/>
    <w:link w:val="Heading2"/>
    <w:uiPriority w:val="3"/>
    <w:rsid w:val="001A58E9"/>
    <w:rPr>
      <w:rFonts w:eastAsiaTheme="majorEastAsia" w:cstheme="majorBidi"/>
      <w:caps/>
      <w:color w:val="FFFFFF" w:themeColor="background1"/>
      <w:kern w:val="20"/>
      <w:szCs w:val="26"/>
    </w:rPr>
  </w:style>
  <w:style w:type="paragraph" w:customStyle="1" w:styleId="Graphic">
    <w:name w:val="Graphic"/>
    <w:basedOn w:val="Normal"/>
    <w:uiPriority w:val="5"/>
    <w:qFormat/>
    <w:rsid w:val="00BB4CB0"/>
    <w:pPr>
      <w:spacing w:after="0"/>
      <w:ind w:right="14"/>
      <w:jc w:val="right"/>
    </w:pPr>
    <w:rPr>
      <w:noProof/>
    </w:rPr>
  </w:style>
  <w:style w:type="character" w:styleId="PlaceholderText">
    <w:name w:val="Placeholder Text"/>
    <w:basedOn w:val="DefaultParagraphFont"/>
    <w:uiPriority w:val="99"/>
    <w:semiHidden/>
    <w:rsid w:val="003C1FC0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3764"/>
    <w:pPr>
      <w:pBdr>
        <w:top w:val="single" w:sz="4" w:space="1" w:color="7E97AD" w:themeColor="accent1"/>
        <w:left w:val="single" w:sz="4" w:space="4" w:color="7E97AD" w:themeColor="accent1"/>
        <w:bottom w:val="single" w:sz="4" w:space="1" w:color="7E97AD" w:themeColor="accent1"/>
        <w:right w:val="single" w:sz="4" w:space="4" w:color="7E97AD" w:themeColor="accent1"/>
      </w:pBdr>
    </w:pPr>
  </w:style>
  <w:style w:type="character" w:customStyle="1" w:styleId="Heading3Char">
    <w:name w:val="Heading 3 Char"/>
    <w:basedOn w:val="DefaultParagraphFont"/>
    <w:link w:val="Heading3"/>
    <w:uiPriority w:val="3"/>
    <w:rsid w:val="00C12475"/>
    <w:rPr>
      <w:rFonts w:asciiTheme="majorHAnsi" w:eastAsiaTheme="majorEastAsia" w:hAnsiTheme="majorHAnsi" w:cstheme="majorBidi"/>
      <w:b/>
      <w:i/>
      <w:color w:val="654C16" w:themeColor="accent5" w:themeShade="80"/>
      <w:kern w:val="20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12475"/>
    <w:rPr>
      <w:rFonts w:asciiTheme="majorHAnsi" w:eastAsiaTheme="majorEastAsia" w:hAnsiTheme="majorHAnsi" w:cstheme="majorBidi"/>
      <w:b/>
      <w:i/>
      <w:iCs/>
      <w:color w:val="4F4A36" w:themeColor="accent6" w:themeShade="80"/>
      <w:kern w:val="20"/>
      <w:sz w:val="22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12475"/>
    <w:rPr>
      <w:rFonts w:asciiTheme="majorHAnsi" w:eastAsiaTheme="majorEastAsia" w:hAnsiTheme="majorHAnsi" w:cstheme="majorBidi"/>
      <w:b/>
      <w:color w:val="726FCE" w:themeColor="text2" w:themeTint="80"/>
      <w:kern w:val="20"/>
      <w:sz w:val="22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12475"/>
    <w:rPr>
      <w:rFonts w:asciiTheme="majorHAnsi" w:eastAsiaTheme="majorEastAsia" w:hAnsiTheme="majorHAnsi" w:cstheme="majorBidi"/>
      <w:color w:val="577188" w:themeColor="accent1" w:themeShade="BF"/>
      <w:kern w:val="20"/>
      <w:sz w:val="22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12475"/>
    <w:rPr>
      <w:rFonts w:asciiTheme="majorHAnsi" w:eastAsiaTheme="majorEastAsia" w:hAnsiTheme="majorHAnsi" w:cstheme="majorBidi"/>
      <w:iCs/>
      <w:color w:val="404040" w:themeColor="text1" w:themeTint="BF"/>
      <w:kern w:val="20"/>
      <w:sz w:val="22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12475"/>
    <w:rPr>
      <w:rFonts w:asciiTheme="majorHAnsi" w:eastAsiaTheme="majorEastAsia" w:hAnsiTheme="majorHAnsi" w:cstheme="majorBidi"/>
      <w:b/>
      <w:i/>
      <w:color w:val="272727" w:themeColor="text1" w:themeTint="D8"/>
      <w:kern w:val="20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12475"/>
    <w:rPr>
      <w:rFonts w:asciiTheme="majorHAnsi" w:eastAsiaTheme="majorEastAsia" w:hAnsiTheme="majorHAnsi" w:cstheme="majorBidi"/>
      <w:i/>
      <w:iCs/>
      <w:color w:val="0D0D0D" w:themeColor="text1" w:themeTint="F2"/>
      <w:kern w:val="20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E3A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E3A9C"/>
    <w:rPr>
      <w:i/>
      <w:iCs/>
      <w:color w:val="404040" w:themeColor="text1" w:themeTint="BF"/>
      <w:kern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E3A9C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E3A9C"/>
    <w:rPr>
      <w:i/>
      <w:iCs/>
      <w:color w:val="7E97AD" w:themeColor="accent1"/>
      <w:kern w:val="20"/>
    </w:rPr>
  </w:style>
  <w:style w:type="character" w:styleId="BookTitle">
    <w:name w:val="Book Title"/>
    <w:basedOn w:val="DefaultParagraphFont"/>
    <w:uiPriority w:val="33"/>
    <w:semiHidden/>
    <w:unhideWhenUsed/>
    <w:qFormat/>
    <w:rsid w:val="008E3A9C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E3A9C"/>
    <w:rPr>
      <w:b/>
      <w:bCs/>
      <w:caps w:val="0"/>
      <w:smallCaps/>
      <w:color w:val="7E97AD" w:themeColor="accent1"/>
      <w:spacing w:val="0"/>
    </w:rPr>
  </w:style>
  <w:style w:type="table" w:styleId="PlainTable3">
    <w:name w:val="Plain Table 3"/>
    <w:basedOn w:val="TableNormal"/>
    <w:uiPriority w:val="43"/>
    <w:rsid w:val="00A1749D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6B7FF7"/>
    <w:pPr>
      <w:spacing w:after="0"/>
    </w:pPr>
    <w:tblPr>
      <w:tblStyleRowBandSize w:val="1"/>
      <w:tblStyleColBandSize w:val="1"/>
      <w:tblBorders>
        <w:top w:val="single" w:sz="4" w:space="0" w:color="5BFFFF" w:themeColor="accent3" w:themeTint="66"/>
        <w:left w:val="single" w:sz="4" w:space="0" w:color="5BFFFF" w:themeColor="accent3" w:themeTint="66"/>
        <w:bottom w:val="single" w:sz="4" w:space="0" w:color="5BFFFF" w:themeColor="accent3" w:themeTint="66"/>
        <w:right w:val="single" w:sz="4" w:space="0" w:color="5BFFFF" w:themeColor="accent3" w:themeTint="66"/>
        <w:insideH w:val="single" w:sz="4" w:space="0" w:color="5BFFFF" w:themeColor="accent3" w:themeTint="66"/>
        <w:insideV w:val="single" w:sz="4" w:space="0" w:color="5BFF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AF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AF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ontactInfo">
    <w:name w:val="Contact Info"/>
    <w:basedOn w:val="Normal"/>
    <w:uiPriority w:val="1"/>
    <w:qFormat/>
    <w:rsid w:val="00356BB9"/>
    <w:pPr>
      <w:spacing w:after="0"/>
    </w:pPr>
    <w:rPr>
      <w:b/>
      <w:color w:val="FEDE00" w:themeColor="accent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49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hammad%20Jalal\AppData\Roaming\Microsoft\Templates\Project%20status%20report%20(Timeless%20design).dotx" TargetMode="External"/></Relationships>
</file>

<file path=word/theme/theme1.xml><?xml version="1.0" encoding="utf-8"?>
<a:theme xmlns:a="http://schemas.openxmlformats.org/drawingml/2006/main" name="Office Theme">
  <a:themeElements>
    <a:clrScheme name="Custom 231">
      <a:dk1>
        <a:srgbClr val="000000"/>
      </a:dk1>
      <a:lt1>
        <a:srgbClr val="FFFFFF"/>
      </a:lt1>
      <a:dk2>
        <a:srgbClr val="22205F"/>
      </a:dk2>
      <a:lt2>
        <a:srgbClr val="DC9E1F"/>
      </a:lt2>
      <a:accent1>
        <a:srgbClr val="7E97AD"/>
      </a:accent1>
      <a:accent2>
        <a:srgbClr val="FEDE00"/>
      </a:accent2>
      <a:accent3>
        <a:srgbClr val="006666"/>
      </a:accent3>
      <a:accent4>
        <a:srgbClr val="00679A"/>
      </a:accent4>
      <a:accent5>
        <a:srgbClr val="CA992C"/>
      </a:accent5>
      <a:accent6>
        <a:srgbClr val="9D936F"/>
      </a:accent6>
      <a:hlink>
        <a:srgbClr val="646464"/>
      </a:hlink>
      <a:folHlink>
        <a:srgbClr val="969696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6EDA183A985844A461E76D2DEB215C" ma:contentTypeVersion="2" ma:contentTypeDescription="Create a new document." ma:contentTypeScope="" ma:versionID="047aa971c6694f6fe35d908af5d55fa3">
  <xsd:schema xmlns:xsd="http://www.w3.org/2001/XMLSchema" xmlns:xs="http://www.w3.org/2001/XMLSchema" xmlns:p="http://schemas.microsoft.com/office/2006/metadata/properties" xmlns:ns3="a8cefd6a-89a8-41a6-ba92-3f1547bcc1d6" targetNamespace="http://schemas.microsoft.com/office/2006/metadata/properties" ma:root="true" ma:fieldsID="9af07164a9949cb7c78ba5cd399c214a" ns3:_="">
    <xsd:import namespace="a8cefd6a-89a8-41a6-ba92-3f1547bcc1d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efd6a-89a8-41a6-ba92-3f1547bcc1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DE3BF7-7C68-4ED3-A708-236135D584E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6D19DC-DD20-48AB-96F6-41A0C2A365D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DBE3F2F-380B-4DFC-96E3-6DA4140C03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cefd6a-89a8-41a6-ba92-3f1547bcc1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8EBBA26-7C71-4AF1-A11F-461D5494E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(Timeless design)</Template>
  <TotalTime>0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2022-12-15T08:47:00Z</dcterms:created>
  <dcterms:modified xsi:type="dcterms:W3CDTF">2023-02-11T15:04:00Z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0x010100976EDA183A985844A461E76D2DEB215C</vt:lpwstr>
  </property>
</Properties>
</file>